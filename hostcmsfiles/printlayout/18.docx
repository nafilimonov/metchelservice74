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567"/>
        <w:gridCol w:w="142"/>
        <w:gridCol w:w="284"/>
        <w:gridCol w:w="254"/>
        <w:gridCol w:w="313"/>
        <w:gridCol w:w="283"/>
        <w:gridCol w:w="651"/>
        <w:gridCol w:w="200"/>
        <w:gridCol w:w="283"/>
        <w:gridCol w:w="851"/>
        <w:gridCol w:w="283"/>
        <w:gridCol w:w="567"/>
        <w:gridCol w:w="142"/>
        <w:gridCol w:w="169"/>
        <w:gridCol w:w="114"/>
        <w:gridCol w:w="596"/>
        <w:gridCol w:w="6"/>
        <w:gridCol w:w="533"/>
        <w:gridCol w:w="142"/>
        <w:gridCol w:w="425"/>
        <w:gridCol w:w="143"/>
        <w:gridCol w:w="142"/>
        <w:gridCol w:w="141"/>
        <w:gridCol w:w="199"/>
        <w:gridCol w:w="227"/>
        <w:gridCol w:w="141"/>
        <w:gridCol w:w="142"/>
        <w:gridCol w:w="142"/>
        <w:gridCol w:w="482"/>
        <w:gridCol w:w="85"/>
        <w:gridCol w:w="283"/>
        <w:gridCol w:w="341"/>
        <w:gridCol w:w="85"/>
        <w:gridCol w:w="283"/>
        <w:gridCol w:w="142"/>
        <w:gridCol w:w="141"/>
        <w:gridCol w:w="117"/>
        <w:gridCol w:w="737"/>
      </w:tblGrid>
      <w:tr w:rsidR="008F0AAE" w:rsidTr="004C01B5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ind w:left="309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Унифицированная форма № КО-1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  <w:vAlign w:val="center"/>
          </w:tcPr>
          <w:p w:rsidR="008F0AAE" w:rsidRDefault="008F0AAE">
            <w:pPr>
              <w:ind w:left="113" w:right="113"/>
              <w:jc w:val="center"/>
              <w:rPr>
                <w:spacing w:val="100"/>
                <w:sz w:val="18"/>
                <w:szCs w:val="18"/>
              </w:rPr>
            </w:pPr>
            <w:r>
              <w:rPr>
                <w:spacing w:val="100"/>
                <w:sz w:val="18"/>
                <w:szCs w:val="18"/>
              </w:rPr>
              <w:t>Линия отреза</w:t>
            </w:r>
          </w:p>
        </w:tc>
        <w:tc>
          <w:tcPr>
            <w:tcW w:w="143" w:type="dxa"/>
            <w:vMerge w:val="restart"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ind w:left="309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постановлением Госкомстата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ind w:left="309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России от 18.08.98 № 88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384621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{company.name}</w:t>
            </w:r>
          </w:p>
        </w:tc>
      </w:tr>
      <w:tr w:rsidR="008F0AAE" w:rsidTr="004C01B5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</w:tr>
      <w:tr w:rsidR="008F0AAE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41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КВИТАНЦИЯ</w:t>
            </w:r>
          </w:p>
        </w:tc>
      </w:tr>
      <w:tr w:rsidR="008F0AAE">
        <w:trPr>
          <w:cantSplit/>
        </w:trPr>
        <w:tc>
          <w:tcPr>
            <w:tcW w:w="382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384621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{company.name}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417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>
        <w:trPr>
          <w:cantSplit/>
        </w:trPr>
        <w:tc>
          <w:tcPr>
            <w:tcW w:w="382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17" w:type="dxa"/>
            <w:gridSpan w:val="5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368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</w:tr>
      <w:tr w:rsidR="008F0AAE">
        <w:trPr>
          <w:cantSplit/>
          <w:trHeight w:val="160"/>
        </w:trPr>
        <w:tc>
          <w:tcPr>
            <w:tcW w:w="482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 приходному кассовому ордеру №</w:t>
            </w:r>
          </w:p>
        </w:tc>
        <w:tc>
          <w:tcPr>
            <w:tcW w:w="11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384621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{this.number}</w:t>
            </w:r>
          </w:p>
        </w:tc>
      </w:tr>
      <w:tr w:rsidR="008F0AAE" w:rsidTr="009F22CB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41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Pr="004C01B5" w:rsidRDefault="008F0AA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от </w:t>
            </w:r>
          </w:p>
        </w:tc>
        <w:tc>
          <w:tcPr>
            <w:tcW w:w="261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D31252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{date}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</w:tr>
      <w:tr w:rsidR="008F0AAE" w:rsidTr="004C01B5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1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Принято от</w:t>
            </w:r>
          </w:p>
        </w:tc>
        <w:tc>
          <w:tcPr>
            <w:tcW w:w="269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384621" w:rsidRDefault="008F0AAE" w:rsidP="002540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{siteuser_company.name}</w:t>
            </w:r>
          </w:p>
        </w:tc>
      </w:tr>
      <w:tr w:rsidR="008F0AAE" w:rsidTr="004C01B5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ind w:right="11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ПРИХОДНЫЙ КАССОВЫЙ ОРДЕР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0AAE" w:rsidRPr="00384621" w:rsidRDefault="008F0A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{this.number}</w:t>
            </w:r>
          </w:p>
        </w:tc>
        <w:tc>
          <w:tcPr>
            <w:tcW w:w="1135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0AAE" w:rsidRPr="00384621" w:rsidRDefault="008F0A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{date}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  <w:trHeight w:val="50"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Основание:</w:t>
            </w:r>
          </w:p>
        </w:tc>
        <w:tc>
          <w:tcPr>
            <w:tcW w:w="28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384621" w:rsidRDefault="008F0AAE" w:rsidP="002540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{this.reason}</w:t>
            </w:r>
          </w:p>
        </w:tc>
      </w:tr>
      <w:tr w:rsidR="008F0AAE" w:rsidTr="004C01B5">
        <w:trPr>
          <w:cantSplit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32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Кре</w:t>
            </w:r>
            <w:r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Сумма, руб. коп.</w:t>
            </w:r>
          </w:p>
        </w:tc>
        <w:tc>
          <w:tcPr>
            <w:tcW w:w="102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це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во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br/>
              <w:t>наз</w:t>
            </w:r>
            <w:r>
              <w:rPr>
                <w:sz w:val="16"/>
                <w:szCs w:val="16"/>
              </w:rPr>
              <w:softHyphen/>
              <w:t>на</w:t>
            </w:r>
            <w:r>
              <w:rPr>
                <w:sz w:val="16"/>
                <w:szCs w:val="16"/>
              </w:rPr>
              <w:softHyphen/>
              <w:t>че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струк</w:t>
            </w:r>
            <w:r>
              <w:rPr>
                <w:sz w:val="16"/>
                <w:szCs w:val="16"/>
              </w:rPr>
              <w:softHyphen/>
              <w:t>тур</w:t>
            </w:r>
            <w:r>
              <w:rPr>
                <w:sz w:val="16"/>
                <w:szCs w:val="16"/>
              </w:rPr>
              <w:softHyphen/>
              <w:t>но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br/>
              <w:t>под</w:t>
            </w:r>
            <w:r>
              <w:rPr>
                <w:sz w:val="16"/>
                <w:szCs w:val="16"/>
              </w:rPr>
              <w:softHyphen/>
              <w:t>раз</w:t>
            </w:r>
            <w:r>
              <w:rPr>
                <w:sz w:val="16"/>
                <w:szCs w:val="16"/>
              </w:rPr>
              <w:softHyphen/>
              <w:t>де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кор</w:t>
            </w:r>
            <w:r>
              <w:rPr>
                <w:sz w:val="16"/>
                <w:szCs w:val="16"/>
              </w:rPr>
              <w:softHyphen/>
              <w:t>рес</w:t>
            </w:r>
            <w:r>
              <w:rPr>
                <w:sz w:val="16"/>
                <w:szCs w:val="16"/>
              </w:rPr>
              <w:softHyphen/>
              <w:t>пон</w:t>
            </w:r>
            <w:r>
              <w:rPr>
                <w:sz w:val="16"/>
                <w:szCs w:val="16"/>
              </w:rPr>
              <w:softHyphen/>
              <w:t>ди</w:t>
            </w:r>
            <w:r>
              <w:rPr>
                <w:sz w:val="16"/>
                <w:szCs w:val="16"/>
              </w:rPr>
              <w:softHyphen/>
              <w:t>рую</w:t>
            </w:r>
            <w:r>
              <w:rPr>
                <w:sz w:val="16"/>
                <w:szCs w:val="16"/>
              </w:rPr>
              <w:softHyphen/>
              <w:t>щий счет,</w:t>
            </w:r>
            <w:r>
              <w:rPr>
                <w:sz w:val="16"/>
                <w:szCs w:val="16"/>
              </w:rPr>
              <w:br/>
              <w:t>суб</w:t>
            </w:r>
            <w:r>
              <w:rPr>
                <w:sz w:val="16"/>
                <w:szCs w:val="16"/>
              </w:rPr>
              <w:softHyphen/>
              <w:t>счет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ана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ти</w:t>
            </w:r>
            <w:r>
              <w:rPr>
                <w:sz w:val="16"/>
                <w:szCs w:val="16"/>
              </w:rPr>
              <w:softHyphen/>
              <w:t>чес</w:t>
            </w:r>
            <w:r>
              <w:rPr>
                <w:sz w:val="16"/>
                <w:szCs w:val="16"/>
              </w:rPr>
              <w:softHyphen/>
              <w:t>ко</w:t>
            </w:r>
            <w:r>
              <w:rPr>
                <w:sz w:val="16"/>
                <w:szCs w:val="16"/>
              </w:rPr>
              <w:softHyphen/>
              <w:t>го уче</w:t>
            </w:r>
            <w:r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0AAE" w:rsidRPr="004C01B5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0AAE" w:rsidRPr="004C01B5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{code}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0AAE" w:rsidRPr="00384621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{amount}</w:t>
            </w:r>
          </w:p>
        </w:tc>
        <w:tc>
          <w:tcPr>
            <w:tcW w:w="1021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</w:t>
            </w:r>
          </w:p>
        </w:tc>
        <w:tc>
          <w:tcPr>
            <w:tcW w:w="127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4C01B5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{amount_integer}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4C01B5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{amount_fractional}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  <w:tr w:rsidR="008F0AAE" w:rsidTr="004C01B5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(цифрами)</w:t>
            </w:r>
          </w:p>
        </w:tc>
        <w:tc>
          <w:tcPr>
            <w:tcW w:w="184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</w:tr>
      <w:tr w:rsidR="008F0AAE" w:rsidTr="004C01B5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Принято от</w:t>
            </w:r>
          </w:p>
        </w:tc>
        <w:tc>
          <w:tcPr>
            <w:tcW w:w="524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384621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{siteuser_company.name}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384621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{amount_in_words}</w:t>
            </w:r>
          </w:p>
        </w:tc>
      </w:tr>
      <w:tr w:rsidR="008F0AAE" w:rsidTr="004C01B5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(прописью)</w:t>
            </w:r>
          </w:p>
        </w:tc>
      </w:tr>
      <w:tr w:rsidR="008F0AAE" w:rsidTr="004C01B5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Основание</w:t>
            </w:r>
            <w:r>
              <w:rPr>
                <w:sz w:val="16"/>
                <w:szCs w:val="16"/>
                <w:lang w:val="en-US"/>
              </w:rPr>
              <w:t>:</w:t>
            </w:r>
          </w:p>
        </w:tc>
        <w:tc>
          <w:tcPr>
            <w:tcW w:w="524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384621" w:rsidRDefault="008F0AAE" w:rsidP="002540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{this.reason}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right w:val="nil"/>
            </w:tcBorders>
            <w:vAlign w:val="bottom"/>
          </w:tcPr>
          <w:p w:rsidR="008F0AAE" w:rsidRDefault="008F0AAE">
            <w:pPr>
              <w:ind w:left="57"/>
              <w:jc w:val="center"/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ind w:left="57"/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</w:t>
            </w:r>
          </w:p>
        </w:tc>
        <w:tc>
          <w:tcPr>
            <w:tcW w:w="55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384621" w:rsidRDefault="008F0AAE" w:rsidP="002540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{amount_in_words}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том числе</w:t>
            </w:r>
          </w:p>
        </w:tc>
        <w:tc>
          <w:tcPr>
            <w:tcW w:w="269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70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5529" w:type="dxa"/>
            <w:gridSpan w:val="16"/>
            <w:tcBorders>
              <w:top w:val="nil"/>
              <w:left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(прописью)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2"/>
                <w:szCs w:val="12"/>
              </w:rPr>
            </w:pPr>
          </w:p>
        </w:tc>
      </w:tr>
      <w:tr w:rsidR="008F0AAE" w:rsidTr="004C01B5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right w:val="nil"/>
            </w:tcBorders>
            <w:vAlign w:val="bottom"/>
          </w:tcPr>
          <w:p w:rsidR="008F0AAE" w:rsidRDefault="008F0AA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D31252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{date}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</w:tr>
      <w:tr w:rsidR="008F0AAE" w:rsidTr="004C01B5">
        <w:trPr>
          <w:cantSplit/>
        </w:trPr>
        <w:tc>
          <w:tcPr>
            <w:tcW w:w="993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том числе</w:t>
            </w:r>
          </w:p>
        </w:tc>
        <w:tc>
          <w:tcPr>
            <w:tcW w:w="5245" w:type="dxa"/>
            <w:gridSpan w:val="15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AAE" w:rsidRDefault="008F0AAE">
            <w:pPr>
              <w:ind w:firstLine="53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 (штампа)</w:t>
            </w:r>
          </w:p>
        </w:tc>
      </w:tr>
      <w:tr w:rsidR="008F0AAE" w:rsidTr="004C01B5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</w:t>
            </w:r>
          </w:p>
        </w:tc>
        <w:tc>
          <w:tcPr>
            <w:tcW w:w="524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2C3B56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{company.accountant_legal_name}</w:t>
            </w:r>
          </w:p>
        </w:tc>
        <w:tc>
          <w:tcPr>
            <w:tcW w:w="12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Pr="002C3B56" w:rsidRDefault="008F0A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{company.accountant_legal_name}</w:t>
            </w:r>
          </w:p>
        </w:tc>
      </w:tr>
      <w:tr w:rsidR="008F0AAE" w:rsidTr="004C01B5">
        <w:trPr>
          <w:cantSplit/>
        </w:trPr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12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7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8F0AAE" w:rsidTr="004C01B5">
        <w:trPr>
          <w:cantSplit/>
        </w:trPr>
        <w:tc>
          <w:tcPr>
            <w:tcW w:w="12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Получил кассир</w:t>
            </w:r>
          </w:p>
        </w:tc>
        <w:tc>
          <w:tcPr>
            <w:tcW w:w="12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Кассир</w:t>
            </w:r>
          </w:p>
        </w:tc>
        <w:tc>
          <w:tcPr>
            <w:tcW w:w="7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39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  <w:tr w:rsidR="008F0AAE" w:rsidTr="004C01B5">
        <w:trPr>
          <w:cantSplit/>
        </w:trPr>
        <w:tc>
          <w:tcPr>
            <w:tcW w:w="12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15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9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jc w:val="center"/>
              <w:rPr>
                <w:sz w:val="12"/>
                <w:szCs w:val="12"/>
              </w:rPr>
            </w:pPr>
          </w:p>
        </w:tc>
      </w:tr>
      <w:tr w:rsidR="008F0AAE" w:rsidTr="004C01B5">
        <w:trPr>
          <w:cantSplit/>
        </w:trPr>
        <w:tc>
          <w:tcPr>
            <w:tcW w:w="623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AAE" w:rsidRDefault="008F0AAE">
            <w:pPr>
              <w:rPr>
                <w:sz w:val="16"/>
                <w:szCs w:val="16"/>
              </w:rPr>
            </w:pPr>
          </w:p>
        </w:tc>
      </w:tr>
    </w:tbl>
    <w:p w:rsidR="008F0AAE" w:rsidRDefault="008F0AAE">
      <w:pPr>
        <w:rPr>
          <w:sz w:val="16"/>
          <w:szCs w:val="16"/>
        </w:rPr>
      </w:pPr>
    </w:p>
    <w:sectPr w:rsidR="008F0AAE" w:rsidSect="009A6D4C"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AAE" w:rsidRDefault="008F0AAE">
      <w:r>
        <w:separator/>
      </w:r>
    </w:p>
  </w:endnote>
  <w:endnote w:type="continuationSeparator" w:id="0">
    <w:p w:rsidR="008F0AAE" w:rsidRDefault="008F0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AAE" w:rsidRDefault="008F0AAE">
      <w:r>
        <w:separator/>
      </w:r>
    </w:p>
  </w:footnote>
  <w:footnote w:type="continuationSeparator" w:id="0">
    <w:p w:rsidR="008F0AAE" w:rsidRDefault="008F0A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58DE"/>
    <w:rsid w:val="0003671F"/>
    <w:rsid w:val="00062CB7"/>
    <w:rsid w:val="000D7E0E"/>
    <w:rsid w:val="00112C8A"/>
    <w:rsid w:val="001356D8"/>
    <w:rsid w:val="00201A18"/>
    <w:rsid w:val="002215F8"/>
    <w:rsid w:val="00254055"/>
    <w:rsid w:val="002558A3"/>
    <w:rsid w:val="002707CF"/>
    <w:rsid w:val="002C3B56"/>
    <w:rsid w:val="00384621"/>
    <w:rsid w:val="0042435A"/>
    <w:rsid w:val="004C01B5"/>
    <w:rsid w:val="004F2645"/>
    <w:rsid w:val="00573877"/>
    <w:rsid w:val="00580204"/>
    <w:rsid w:val="006D6AFE"/>
    <w:rsid w:val="00755099"/>
    <w:rsid w:val="007B14F5"/>
    <w:rsid w:val="00870227"/>
    <w:rsid w:val="008F0AAE"/>
    <w:rsid w:val="0091089F"/>
    <w:rsid w:val="009118FC"/>
    <w:rsid w:val="009A6D4C"/>
    <w:rsid w:val="009F22CB"/>
    <w:rsid w:val="00A31661"/>
    <w:rsid w:val="00AF114C"/>
    <w:rsid w:val="00CB340D"/>
    <w:rsid w:val="00D224FD"/>
    <w:rsid w:val="00D31252"/>
    <w:rsid w:val="00E1385E"/>
    <w:rsid w:val="00E958DE"/>
    <w:rsid w:val="00EC4F82"/>
    <w:rsid w:val="00F9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82"/>
    <w:pPr>
      <w:autoSpaceDE w:val="0"/>
      <w:autoSpaceDN w:val="0"/>
    </w:pPr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4F8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5099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C4F8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5099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0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48</TotalTime>
  <Pages>1</Pages>
  <Words>210</Words>
  <Characters>1197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14</cp:revision>
  <cp:lastPrinted>2003-05-12T08:28:00Z</cp:lastPrinted>
  <dcterms:created xsi:type="dcterms:W3CDTF">2023-01-20T11:44:00Z</dcterms:created>
  <dcterms:modified xsi:type="dcterms:W3CDTF">2023-03-20T14:08:00Z</dcterms:modified>
</cp:coreProperties>
</file>