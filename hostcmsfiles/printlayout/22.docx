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70"/>
        <w:gridCol w:w="556"/>
        <w:gridCol w:w="556"/>
        <w:gridCol w:w="216"/>
        <w:gridCol w:w="645"/>
        <w:gridCol w:w="221"/>
        <w:gridCol w:w="164"/>
        <w:gridCol w:w="164"/>
        <w:gridCol w:w="164"/>
        <w:gridCol w:w="164"/>
        <w:gridCol w:w="164"/>
        <w:gridCol w:w="164"/>
        <w:gridCol w:w="164"/>
        <w:gridCol w:w="165"/>
        <w:gridCol w:w="165"/>
        <w:gridCol w:w="165"/>
        <w:gridCol w:w="165"/>
        <w:gridCol w:w="165"/>
        <w:gridCol w:w="165"/>
        <w:gridCol w:w="113"/>
        <w:gridCol w:w="113"/>
        <w:gridCol w:w="165"/>
        <w:gridCol w:w="165"/>
        <w:gridCol w:w="165"/>
        <w:gridCol w:w="145"/>
        <w:gridCol w:w="113"/>
        <w:gridCol w:w="165"/>
        <w:gridCol w:w="156"/>
        <w:gridCol w:w="18"/>
        <w:gridCol w:w="354"/>
        <w:gridCol w:w="158"/>
        <w:gridCol w:w="213"/>
        <w:gridCol w:w="298"/>
        <w:gridCol w:w="72"/>
        <w:gridCol w:w="419"/>
        <w:gridCol w:w="818"/>
        <w:gridCol w:w="325"/>
        <w:gridCol w:w="245"/>
        <w:gridCol w:w="245"/>
        <w:gridCol w:w="245"/>
        <w:gridCol w:w="31"/>
        <w:gridCol w:w="137"/>
        <w:gridCol w:w="81"/>
        <w:gridCol w:w="220"/>
        <w:gridCol w:w="299"/>
        <w:gridCol w:w="299"/>
        <w:gridCol w:w="299"/>
        <w:gridCol w:w="293"/>
      </w:tblGrid>
      <w:tr w:rsidR="00A445AA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F17E05" w:rsidTr="0008143B">
        <w:trPr>
          <w:trHeight w:val="42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701" w:type="dxa"/>
            <w:gridSpan w:val="47"/>
            <w:tcBorders>
              <w:bottom w:val="single" w:sz="4" w:space="0" w:color="auto"/>
            </w:tcBorders>
            <w:shd w:val="clear" w:color="FFFFFF" w:fill="auto"/>
            <w:vAlign w:val="center"/>
          </w:tcPr>
          <w:p w:rsidR="00A445AA" w:rsidRPr="00C311F4" w:rsidRDefault="00A445AA">
            <w:pPr>
              <w:rPr>
                <w:rFonts w:ascii="Arial" w:hAnsi="Arial"/>
                <w:b/>
                <w:sz w:val="28"/>
                <w:szCs w:val="28"/>
              </w:rPr>
            </w:pPr>
            <w:r w:rsidRPr="00E61BFA">
              <w:rPr>
                <w:rFonts w:ascii="Arial" w:hAnsi="Arial"/>
                <w:b/>
                <w:sz w:val="28"/>
                <w:szCs w:val="28"/>
              </w:rPr>
              <w:t>Приходная накладная</w:t>
            </w:r>
            <w:r w:rsidRPr="00F17E05">
              <w:rPr>
                <w:rFonts w:ascii="Arial" w:hAnsi="Arial"/>
                <w:b/>
                <w:sz w:val="28"/>
                <w:szCs w:val="28"/>
              </w:rPr>
              <w:t xml:space="preserve"> № 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4B3D64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number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}</w:t>
            </w:r>
            <w:r w:rsidRPr="00F17E05">
              <w:rPr>
                <w:rFonts w:ascii="Arial" w:hAnsi="Arial"/>
                <w:b/>
                <w:sz w:val="28"/>
                <w:szCs w:val="28"/>
              </w:rPr>
              <w:t xml:space="preserve"> от 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date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}</w:t>
            </w:r>
            <w:r w:rsidRPr="00C311F4">
              <w:rPr>
                <w:rFonts w:ascii="Arial" w:hAnsi="Arial"/>
                <w:b/>
                <w:sz w:val="28"/>
                <w:szCs w:val="28"/>
              </w:rPr>
              <w:t xml:space="preserve"> г.</w:t>
            </w:r>
          </w:p>
        </w:tc>
      </w:tr>
      <w:tr w:rsidR="00A445AA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F17E05" w:rsidTr="0008143B">
        <w:trPr>
          <w:trHeight w:val="9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445AA" w:rsidRPr="00F17E05" w:rsidTr="00DE4B97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445AA" w:rsidRPr="00CA263D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shd w:val="clear" w:color="FFFFFF" w:fill="auto"/>
            <w:vAlign w:val="center"/>
          </w:tcPr>
          <w:p w:rsidR="00A445AA" w:rsidRPr="00F17E05" w:rsidRDefault="00A445AA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Поставщик</w:t>
            </w:r>
            <w:r w:rsidRPr="00F17E05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6334" w:type="dxa"/>
            <w:gridSpan w:val="32"/>
            <w:shd w:val="clear" w:color="FFFFFF" w:fill="auto"/>
          </w:tcPr>
          <w:p w:rsidR="00A445AA" w:rsidRPr="006C5EBC" w:rsidRDefault="00A445AA" w:rsidP="002504D6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}, 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ИНН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}, 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КПП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},</w:t>
            </w:r>
          </w:p>
          <w:p w:rsidR="00A445AA" w:rsidRPr="00B85FB6" w:rsidRDefault="00A445AA" w:rsidP="002504D6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47515A">
              <w:rPr>
                <w:rFonts w:ascii="Arial" w:hAnsi="Arial"/>
                <w:b/>
                <w:sz w:val="18"/>
                <w:szCs w:val="18"/>
              </w:rPr>
              <w:t>Адрес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: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}, 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тел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.: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8523B8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getPhone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</w:tr>
      <w:tr w:rsidR="00A445AA" w:rsidRPr="00CA263D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CA263D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973" w:type="dxa"/>
            <w:gridSpan w:val="4"/>
            <w:shd w:val="clear" w:color="FFFFFF" w:fill="auto"/>
            <w:vAlign w:val="center"/>
          </w:tcPr>
          <w:p w:rsidR="00A445AA" w:rsidRPr="00CA263D" w:rsidRDefault="00A445AA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6334" w:type="dxa"/>
            <w:gridSpan w:val="32"/>
            <w:shd w:val="clear" w:color="FFFFFF" w:fill="auto"/>
          </w:tcPr>
          <w:p w:rsidR="00A445AA" w:rsidRPr="006C5EBC" w:rsidRDefault="00A445AA" w:rsidP="002504D6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</w:tr>
      <w:tr w:rsidR="00A445AA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973" w:type="dxa"/>
            <w:gridSpan w:val="4"/>
            <w:shd w:val="clear" w:color="FFFFFF" w:fill="auto"/>
            <w:vAlign w:val="center"/>
          </w:tcPr>
          <w:p w:rsidR="00A445AA" w:rsidRDefault="00A445AA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Покупатель:</w:t>
            </w:r>
          </w:p>
        </w:tc>
        <w:tc>
          <w:tcPr>
            <w:tcW w:w="6334" w:type="dxa"/>
            <w:gridSpan w:val="32"/>
            <w:shd w:val="clear" w:color="FFFFFF" w:fill="auto"/>
          </w:tcPr>
          <w:p w:rsidR="00A445AA" w:rsidRPr="005274C1" w:rsidRDefault="00A445AA" w:rsidP="002504D6">
            <w:pPr>
              <w:rPr>
                <w:rFonts w:ascii="Arial" w:hAnsi="Arial"/>
                <w:b/>
                <w:sz w:val="18"/>
                <w:szCs w:val="18"/>
              </w:rPr>
            </w:pPr>
            <w:r w:rsidRPr="006C5EBC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ИНН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КПП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,</w:t>
            </w:r>
          </w:p>
          <w:p w:rsidR="00A445AA" w:rsidRPr="002504D6" w:rsidRDefault="00A445AA" w:rsidP="002504D6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Адрес: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тел.: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getPhone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CA263D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shd w:val="clear" w:color="FFFFFF" w:fill="auto"/>
            <w:vAlign w:val="center"/>
          </w:tcPr>
          <w:p w:rsidR="00A445AA" w:rsidRDefault="00A445AA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34" w:type="dxa"/>
            <w:gridSpan w:val="32"/>
            <w:shd w:val="clear" w:color="FFFFFF" w:fill="auto"/>
          </w:tcPr>
          <w:p w:rsidR="00A445AA" w:rsidRPr="006C5EBC" w:rsidRDefault="00A445AA" w:rsidP="002504D6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F17E05" w:rsidTr="0008143B"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shd w:val="clear" w:color="FFFFFF" w:fill="auto"/>
            <w:vAlign w:val="center"/>
          </w:tcPr>
          <w:p w:rsidR="00A445AA" w:rsidRPr="00F17E05" w:rsidRDefault="00A445AA">
            <w:pPr>
              <w:rPr>
                <w:rFonts w:ascii="Arial" w:hAnsi="Arial"/>
                <w:sz w:val="18"/>
                <w:szCs w:val="18"/>
              </w:rPr>
            </w:pPr>
            <w:r w:rsidRPr="00F17E05">
              <w:rPr>
                <w:rFonts w:ascii="Arial" w:hAnsi="Arial"/>
                <w:sz w:val="18"/>
                <w:szCs w:val="18"/>
              </w:rPr>
              <w:t>Склад:</w:t>
            </w:r>
          </w:p>
        </w:tc>
        <w:tc>
          <w:tcPr>
            <w:tcW w:w="6334" w:type="dxa"/>
            <w:gridSpan w:val="32"/>
            <w:shd w:val="clear" w:color="FFFFFF" w:fill="auto"/>
          </w:tcPr>
          <w:p w:rsidR="00A445AA" w:rsidRPr="00B85FB6" w:rsidRDefault="00A445AA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{shop_warehouse.name}</w:t>
            </w: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F17E05" w:rsidTr="0008143B">
        <w:trPr>
          <w:trHeight w:val="12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A445AA" w:rsidRPr="00F17E05" w:rsidRDefault="00A445AA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520" w:type="dxa"/>
            <w:gridSpan w:val="25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A445AA" w:rsidRPr="00F17E05" w:rsidRDefault="00A445AA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Товар</w:t>
            </w:r>
          </w:p>
        </w:tc>
        <w:tc>
          <w:tcPr>
            <w:tcW w:w="2350" w:type="dxa"/>
            <w:gridSpan w:val="8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A445AA" w:rsidRPr="00F17E05" w:rsidRDefault="00A445AA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Количество</w:t>
            </w:r>
          </w:p>
        </w:tc>
        <w:tc>
          <w:tcPr>
            <w:tcW w:w="1091" w:type="dxa"/>
            <w:gridSpan w:val="5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A445AA" w:rsidRPr="00F17E05" w:rsidRDefault="00A445AA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628" w:type="dxa"/>
            <w:gridSpan w:val="7"/>
            <w:vMerge w:val="restart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A445AA" w:rsidRPr="00F17E05" w:rsidRDefault="00A445AA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 w:rsidR="00A445AA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A445AA" w:rsidRPr="00F17E05" w:rsidRDefault="00A445AA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4520" w:type="dxa"/>
            <w:gridSpan w:val="25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A445AA" w:rsidRPr="00F17E05" w:rsidRDefault="00A445AA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350" w:type="dxa"/>
            <w:gridSpan w:val="8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A445AA" w:rsidRPr="00F17E05" w:rsidRDefault="00A445AA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091" w:type="dxa"/>
            <w:gridSpan w:val="5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A445AA" w:rsidRPr="00F17E05" w:rsidRDefault="00A445AA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628" w:type="dxa"/>
            <w:gridSpan w:val="7"/>
            <w:vMerge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A445AA" w:rsidRPr="00F17E05" w:rsidRDefault="00A445AA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A445AA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A445AA" w:rsidRPr="00B85FB6" w:rsidRDefault="00A445AA" w:rsidP="00F17E05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{Items.position}</w:t>
            </w:r>
          </w:p>
        </w:tc>
        <w:tc>
          <w:tcPr>
            <w:tcW w:w="4520" w:type="dxa"/>
            <w:gridSpan w:val="25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A445AA" w:rsidRPr="00B85FB6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{Items.name}</w:t>
            </w:r>
          </w:p>
        </w:tc>
        <w:tc>
          <w:tcPr>
            <w:tcW w:w="1113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A445AA" w:rsidRPr="00F17E05" w:rsidRDefault="00A445AA" w:rsidP="009F7548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{Items.quantity}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</w:tcPr>
          <w:p w:rsidR="00A445AA" w:rsidRPr="00B85FB6" w:rsidRDefault="00A445AA" w:rsidP="009F7548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{Items.measure}</w:t>
            </w:r>
          </w:p>
        </w:tc>
        <w:tc>
          <w:tcPr>
            <w:tcW w:w="109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 w:rsidP="00F17E05">
            <w:pPr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{Items.price}</w:t>
            </w:r>
          </w:p>
        </w:tc>
        <w:tc>
          <w:tcPr>
            <w:tcW w:w="1628" w:type="dxa"/>
            <w:gridSpan w:val="7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A445AA" w:rsidRPr="00604ADC" w:rsidRDefault="00A445AA" w:rsidP="00F17E05">
            <w:pPr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{Items.amount}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</w:tr>
      <w:tr w:rsidR="00A445AA" w:rsidRPr="00F17E05" w:rsidTr="0008143B">
        <w:trPr>
          <w:trHeight w:val="14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520" w:type="dxa"/>
            <w:gridSpan w:val="25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71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70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8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254686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03" w:type="dxa"/>
            <w:gridSpan w:val="5"/>
            <w:shd w:val="clear" w:color="FFFFFF" w:fill="auto"/>
            <w:vAlign w:val="bottom"/>
          </w:tcPr>
          <w:p w:rsidR="00A445AA" w:rsidRPr="00F17E05" w:rsidRDefault="00A445AA" w:rsidP="00EE3FA7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91" w:type="dxa"/>
            <w:gridSpan w:val="6"/>
            <w:shd w:val="clear" w:color="FFFFFF" w:fill="auto"/>
            <w:vAlign w:val="bottom"/>
          </w:tcPr>
          <w:p w:rsidR="00A445AA" w:rsidRPr="004B3D64" w:rsidRDefault="00A445AA" w:rsidP="00DB1A6D">
            <w:pPr>
              <w:jc w:val="right"/>
              <w:rPr>
                <w:rFonts w:ascii="Arial" w:hAnsi="Arial"/>
                <w:b/>
                <w:sz w:val="20"/>
                <w:szCs w:val="20"/>
                <w:lang w:val="en-US"/>
              </w:rPr>
            </w:pPr>
          </w:p>
        </w:tc>
      </w:tr>
      <w:tr w:rsidR="00A445AA" w:rsidRPr="008427E2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4B3D64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0701" w:type="dxa"/>
            <w:gridSpan w:val="47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</w:rPr>
            </w:pPr>
            <w:r w:rsidRPr="00F17E05">
              <w:rPr>
                <w:rFonts w:ascii="Arial" w:hAnsi="Arial"/>
                <w:sz w:val="16"/>
                <w:szCs w:val="16"/>
              </w:rPr>
              <w:t>Всего</w:t>
            </w:r>
            <w:r w:rsidRPr="002504D6">
              <w:rPr>
                <w:rFonts w:ascii="Arial" w:hAnsi="Arial"/>
                <w:sz w:val="16"/>
                <w:szCs w:val="16"/>
              </w:rPr>
              <w:t xml:space="preserve"> </w:t>
            </w:r>
            <w:r w:rsidRPr="00F17E05">
              <w:rPr>
                <w:rFonts w:ascii="Arial" w:hAnsi="Arial"/>
                <w:sz w:val="16"/>
                <w:szCs w:val="16"/>
              </w:rPr>
              <w:t>наименований</w:t>
            </w:r>
            <w:r w:rsidRPr="002504D6">
              <w:rPr>
                <w:rFonts w:ascii="Arial" w:hAnsi="Arial"/>
                <w:sz w:val="16"/>
                <w:szCs w:val="16"/>
              </w:rPr>
              <w:t xml:space="preserve"> 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total</w:t>
            </w:r>
            <w:r w:rsidRPr="002504D6">
              <w:rPr>
                <w:rFonts w:ascii="Arial" w:hAnsi="Arial"/>
                <w:sz w:val="16"/>
                <w:szCs w:val="16"/>
              </w:rPr>
              <w:t>_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count</w:t>
            </w:r>
            <w:r w:rsidRPr="002504D6">
              <w:rPr>
                <w:rFonts w:ascii="Arial" w:hAnsi="Arial"/>
                <w:sz w:val="16"/>
                <w:szCs w:val="16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>, на сумму 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amount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 w:rsidR="00A445AA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2504D6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701" w:type="dxa"/>
            <w:gridSpan w:val="47"/>
            <w:shd w:val="clear" w:color="FFFFFF" w:fill="auto"/>
            <w:vAlign w:val="bottom"/>
          </w:tcPr>
          <w:p w:rsidR="00A445AA" w:rsidRPr="00B22C17" w:rsidRDefault="00A445AA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amount_in_words</w:t>
            </w:r>
            <w:r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</w:tr>
      <w:tr w:rsidR="00A445AA" w:rsidRPr="00F17E05" w:rsidTr="0008143B">
        <w:trPr>
          <w:trHeight w:val="14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F17E05" w:rsidTr="00920400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F17E05" w:rsidTr="00920400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338" w:type="dxa"/>
            <w:gridSpan w:val="21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6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35" w:type="dxa"/>
            <w:gridSpan w:val="17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A445AA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F17E05" w:rsidTr="00920400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tcBorders>
              <w:top w:val="none" w:sz="4" w:space="0" w:color="auto"/>
              <w:left w:val="none" w:sz="4" w:space="0" w:color="auto"/>
            </w:tcBorders>
            <w:shd w:val="clear" w:color="FFFFFF" w:fill="auto"/>
            <w:vAlign w:val="bottom"/>
          </w:tcPr>
          <w:p w:rsidR="00A445AA" w:rsidRPr="00F17E05" w:rsidRDefault="00A445AA" w:rsidP="007A6116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Отпустил</w:t>
            </w:r>
            <w:r w:rsidRPr="00F17E05">
              <w:rPr>
                <w:rFonts w:ascii="Arial" w:hAnsi="Arial"/>
                <w:b/>
                <w:sz w:val="18"/>
                <w:szCs w:val="18"/>
              </w:rPr>
              <w:t>:</w:t>
            </w:r>
          </w:p>
        </w:tc>
        <w:tc>
          <w:tcPr>
            <w:tcW w:w="3338" w:type="dxa"/>
            <w:gridSpan w:val="21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 w:rsidP="007A6116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35" w:type="dxa"/>
            <w:gridSpan w:val="17"/>
            <w:shd w:val="clear" w:color="FFFFFF" w:fill="auto"/>
            <w:vAlign w:val="bottom"/>
          </w:tcPr>
          <w:p w:rsidR="00A445AA" w:rsidRPr="00920400" w:rsidRDefault="00A445AA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 w:rsidP="007A6116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F17E05" w:rsidTr="00920400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tcBorders>
              <w:left w:val="non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338" w:type="dxa"/>
            <w:gridSpan w:val="21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35" w:type="dxa"/>
            <w:gridSpan w:val="17"/>
            <w:shd w:val="clear" w:color="FFFFFF" w:fill="auto"/>
            <w:vAlign w:val="bottom"/>
          </w:tcPr>
          <w:p w:rsidR="00A445AA" w:rsidRDefault="00A445AA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45AA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tcBorders>
              <w:left w:val="none" w:sz="4" w:space="0" w:color="auto"/>
              <w:bottom w:val="non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Получил</w:t>
            </w:r>
            <w:r w:rsidRPr="00F17E05">
              <w:rPr>
                <w:rFonts w:ascii="Arial" w:hAnsi="Arial"/>
                <w:b/>
                <w:sz w:val="18"/>
                <w:szCs w:val="18"/>
              </w:rPr>
              <w:t>:</w:t>
            </w:r>
          </w:p>
        </w:tc>
        <w:tc>
          <w:tcPr>
            <w:tcW w:w="3338" w:type="dxa"/>
            <w:gridSpan w:val="21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6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35" w:type="dxa"/>
            <w:gridSpan w:val="17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A445AA" w:rsidRPr="00920400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A445AA" w:rsidRPr="00F17E05" w:rsidRDefault="00A445AA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A445AA" w:rsidRDefault="00A445AA"/>
    <w:sectPr w:rsidR="00A445AA" w:rsidSect="00ED7368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7368"/>
    <w:rsid w:val="00016674"/>
    <w:rsid w:val="00023961"/>
    <w:rsid w:val="0003107C"/>
    <w:rsid w:val="00075D4D"/>
    <w:rsid w:val="0008143B"/>
    <w:rsid w:val="00135EC2"/>
    <w:rsid w:val="0019738D"/>
    <w:rsid w:val="001A7E25"/>
    <w:rsid w:val="001D1B87"/>
    <w:rsid w:val="001D6975"/>
    <w:rsid w:val="0021101D"/>
    <w:rsid w:val="0022101D"/>
    <w:rsid w:val="0022431F"/>
    <w:rsid w:val="002504D6"/>
    <w:rsid w:val="00250DCA"/>
    <w:rsid w:val="00254686"/>
    <w:rsid w:val="00286ED8"/>
    <w:rsid w:val="002E1C4A"/>
    <w:rsid w:val="002F5731"/>
    <w:rsid w:val="0032252E"/>
    <w:rsid w:val="003366B9"/>
    <w:rsid w:val="003724BB"/>
    <w:rsid w:val="003D415A"/>
    <w:rsid w:val="00466386"/>
    <w:rsid w:val="0047515A"/>
    <w:rsid w:val="004B17B8"/>
    <w:rsid w:val="004B3D64"/>
    <w:rsid w:val="005274C1"/>
    <w:rsid w:val="005C0F86"/>
    <w:rsid w:val="005F4ECA"/>
    <w:rsid w:val="005F6091"/>
    <w:rsid w:val="00604ADC"/>
    <w:rsid w:val="00626A97"/>
    <w:rsid w:val="00647449"/>
    <w:rsid w:val="00663AC2"/>
    <w:rsid w:val="006739D0"/>
    <w:rsid w:val="00680DBF"/>
    <w:rsid w:val="006B03B8"/>
    <w:rsid w:val="006C5EBC"/>
    <w:rsid w:val="006E7423"/>
    <w:rsid w:val="006E764E"/>
    <w:rsid w:val="00716ABA"/>
    <w:rsid w:val="00773010"/>
    <w:rsid w:val="007A585C"/>
    <w:rsid w:val="007A6116"/>
    <w:rsid w:val="00836F5B"/>
    <w:rsid w:val="008427E2"/>
    <w:rsid w:val="008523B8"/>
    <w:rsid w:val="008D51B9"/>
    <w:rsid w:val="0091012C"/>
    <w:rsid w:val="00920400"/>
    <w:rsid w:val="0095759E"/>
    <w:rsid w:val="00963552"/>
    <w:rsid w:val="009F7548"/>
    <w:rsid w:val="00A445AA"/>
    <w:rsid w:val="00A47769"/>
    <w:rsid w:val="00A621AF"/>
    <w:rsid w:val="00A91658"/>
    <w:rsid w:val="00AD400E"/>
    <w:rsid w:val="00AF2667"/>
    <w:rsid w:val="00AF45CD"/>
    <w:rsid w:val="00B05376"/>
    <w:rsid w:val="00B10DA7"/>
    <w:rsid w:val="00B16693"/>
    <w:rsid w:val="00B22C17"/>
    <w:rsid w:val="00B41A6B"/>
    <w:rsid w:val="00B44470"/>
    <w:rsid w:val="00B542AA"/>
    <w:rsid w:val="00B6453F"/>
    <w:rsid w:val="00B85FB6"/>
    <w:rsid w:val="00C311F4"/>
    <w:rsid w:val="00C52E5E"/>
    <w:rsid w:val="00CA263D"/>
    <w:rsid w:val="00CA2923"/>
    <w:rsid w:val="00CB713F"/>
    <w:rsid w:val="00CE4257"/>
    <w:rsid w:val="00CF31B3"/>
    <w:rsid w:val="00D016EC"/>
    <w:rsid w:val="00D062F2"/>
    <w:rsid w:val="00D3614C"/>
    <w:rsid w:val="00D763C3"/>
    <w:rsid w:val="00DB1A6D"/>
    <w:rsid w:val="00DE4B97"/>
    <w:rsid w:val="00DF239B"/>
    <w:rsid w:val="00E03349"/>
    <w:rsid w:val="00E23286"/>
    <w:rsid w:val="00E61BFA"/>
    <w:rsid w:val="00ED7368"/>
    <w:rsid w:val="00EE3FA7"/>
    <w:rsid w:val="00F17E05"/>
    <w:rsid w:val="00F20805"/>
    <w:rsid w:val="00F51EC5"/>
    <w:rsid w:val="00F80234"/>
    <w:rsid w:val="00F8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F5B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ED736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ED736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ED736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1</Pages>
  <Words>156</Words>
  <Characters>895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</cp:lastModifiedBy>
  <cp:revision>29</cp:revision>
  <dcterms:created xsi:type="dcterms:W3CDTF">2019-01-16T12:41:00Z</dcterms:created>
  <dcterms:modified xsi:type="dcterms:W3CDTF">2023-01-24T08:50:00Z</dcterms:modified>
</cp:coreProperties>
</file>