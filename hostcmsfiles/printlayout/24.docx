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70"/>
        <w:gridCol w:w="556"/>
        <w:gridCol w:w="556"/>
        <w:gridCol w:w="216"/>
        <w:gridCol w:w="645"/>
        <w:gridCol w:w="221"/>
        <w:gridCol w:w="164"/>
        <w:gridCol w:w="164"/>
        <w:gridCol w:w="164"/>
        <w:gridCol w:w="164"/>
        <w:gridCol w:w="164"/>
        <w:gridCol w:w="164"/>
        <w:gridCol w:w="164"/>
        <w:gridCol w:w="165"/>
        <w:gridCol w:w="165"/>
        <w:gridCol w:w="165"/>
        <w:gridCol w:w="165"/>
        <w:gridCol w:w="165"/>
        <w:gridCol w:w="165"/>
        <w:gridCol w:w="113"/>
        <w:gridCol w:w="113"/>
        <w:gridCol w:w="165"/>
        <w:gridCol w:w="165"/>
        <w:gridCol w:w="165"/>
        <w:gridCol w:w="145"/>
        <w:gridCol w:w="113"/>
        <w:gridCol w:w="165"/>
        <w:gridCol w:w="156"/>
        <w:gridCol w:w="18"/>
        <w:gridCol w:w="354"/>
        <w:gridCol w:w="158"/>
        <w:gridCol w:w="213"/>
        <w:gridCol w:w="298"/>
        <w:gridCol w:w="72"/>
        <w:gridCol w:w="419"/>
        <w:gridCol w:w="818"/>
        <w:gridCol w:w="325"/>
        <w:gridCol w:w="245"/>
        <w:gridCol w:w="245"/>
        <w:gridCol w:w="245"/>
        <w:gridCol w:w="31"/>
        <w:gridCol w:w="137"/>
        <w:gridCol w:w="81"/>
        <w:gridCol w:w="220"/>
        <w:gridCol w:w="299"/>
        <w:gridCol w:w="299"/>
        <w:gridCol w:w="299"/>
        <w:gridCol w:w="293"/>
      </w:tblGrid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42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01" w:type="dxa"/>
            <w:gridSpan w:val="47"/>
            <w:tcBorders>
              <w:bottom w:val="single" w:sz="4" w:space="0" w:color="auto"/>
            </w:tcBorders>
            <w:shd w:val="clear" w:color="FFFFFF" w:fill="auto"/>
            <w:vAlign w:val="center"/>
          </w:tcPr>
          <w:p w:rsidR="00874D51" w:rsidRPr="00C311F4" w:rsidRDefault="00874D51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Возврат поставщику</w:t>
            </w: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 №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B3D64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C311F4">
              <w:rPr>
                <w:rFonts w:ascii="Arial" w:hAnsi="Arial"/>
                <w:b/>
                <w:sz w:val="28"/>
                <w:szCs w:val="28"/>
              </w:rPr>
              <w:t xml:space="preserve"> г.</w:t>
            </w: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9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74D51" w:rsidRPr="00F17E05" w:rsidTr="00DE4B97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874D51" w:rsidRPr="00974B08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874D51" w:rsidRPr="00F17E05" w:rsidRDefault="00874D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Поставщик</w:t>
            </w:r>
            <w:r w:rsidRPr="00F17E05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874D51" w:rsidRPr="006C5EBC" w:rsidRDefault="00874D51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ИНН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КПП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},</w:t>
            </w:r>
          </w:p>
          <w:p w:rsidR="00874D51" w:rsidRPr="00B85FB6" w:rsidRDefault="00874D51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Адрес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тел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8523B8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874D51" w:rsidRPr="00974B08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CA263D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874D51" w:rsidRPr="00CA263D" w:rsidRDefault="00874D51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6334" w:type="dxa"/>
            <w:gridSpan w:val="32"/>
            <w:shd w:val="clear" w:color="FFFFFF" w:fill="auto"/>
          </w:tcPr>
          <w:p w:rsidR="00874D51" w:rsidRPr="006C5EBC" w:rsidRDefault="00874D51" w:rsidP="002504D6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874D51" w:rsidRDefault="00874D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874D51" w:rsidRPr="005274C1" w:rsidRDefault="00874D51" w:rsidP="002504D6">
            <w:pPr>
              <w:rPr>
                <w:rFonts w:ascii="Arial" w:hAnsi="Arial"/>
                <w:b/>
                <w:sz w:val="18"/>
                <w:szCs w:val="18"/>
              </w:rPr>
            </w:pPr>
            <w:r w:rsidRPr="006C5EBC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,</w:t>
            </w:r>
          </w:p>
          <w:p w:rsidR="00874D51" w:rsidRPr="002504D6" w:rsidRDefault="00874D51" w:rsidP="002504D6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CA263D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874D51" w:rsidRDefault="00874D51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34" w:type="dxa"/>
            <w:gridSpan w:val="32"/>
            <w:shd w:val="clear" w:color="FFFFFF" w:fill="auto"/>
          </w:tcPr>
          <w:p w:rsidR="00874D51" w:rsidRPr="006C5EBC" w:rsidRDefault="00874D51" w:rsidP="002504D6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shd w:val="clear" w:color="FFFFFF" w:fill="auto"/>
            <w:vAlign w:val="center"/>
          </w:tcPr>
          <w:p w:rsidR="00874D51" w:rsidRPr="00F17E05" w:rsidRDefault="00874D51">
            <w:pPr>
              <w:rPr>
                <w:rFonts w:ascii="Arial" w:hAnsi="Arial"/>
                <w:sz w:val="18"/>
                <w:szCs w:val="18"/>
              </w:rPr>
            </w:pPr>
            <w:r w:rsidRPr="00F17E05">
              <w:rPr>
                <w:rFonts w:ascii="Arial" w:hAnsi="Arial"/>
                <w:sz w:val="18"/>
                <w:szCs w:val="18"/>
              </w:rPr>
              <w:t>Склад:</w:t>
            </w:r>
          </w:p>
        </w:tc>
        <w:tc>
          <w:tcPr>
            <w:tcW w:w="6334" w:type="dxa"/>
            <w:gridSpan w:val="32"/>
            <w:shd w:val="clear" w:color="FFFFFF" w:fill="auto"/>
          </w:tcPr>
          <w:p w:rsidR="00874D51" w:rsidRPr="00B85FB6" w:rsidRDefault="00874D51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12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20" w:type="dxa"/>
            <w:gridSpan w:val="25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2350" w:type="dxa"/>
            <w:gridSpan w:val="8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091" w:type="dxa"/>
            <w:gridSpan w:val="5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628" w:type="dxa"/>
            <w:gridSpan w:val="7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520" w:type="dxa"/>
            <w:gridSpan w:val="25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50" w:type="dxa"/>
            <w:gridSpan w:val="8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091" w:type="dxa"/>
            <w:gridSpan w:val="5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28" w:type="dxa"/>
            <w:gridSpan w:val="7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874D51" w:rsidRPr="00F17E05" w:rsidRDefault="00874D51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874D51" w:rsidRPr="00B85FB6" w:rsidRDefault="00874D51" w:rsidP="00F17E05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4520" w:type="dxa"/>
            <w:gridSpan w:val="2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874D51" w:rsidRPr="00B85FB6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11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874D51" w:rsidRPr="00F17E05" w:rsidRDefault="00874D51" w:rsidP="009F754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</w:tcPr>
          <w:p w:rsidR="00874D51" w:rsidRPr="00B85FB6" w:rsidRDefault="00874D51" w:rsidP="009F754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09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 w:rsidP="00F17E05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628" w:type="dxa"/>
            <w:gridSpan w:val="7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874D51" w:rsidRPr="00604ADC" w:rsidRDefault="00874D51" w:rsidP="00F17E05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{Items.amount}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  <w:tr w:rsidR="00874D51" w:rsidRPr="00F17E05" w:rsidTr="0008143B">
        <w:trPr>
          <w:trHeight w:val="14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520" w:type="dxa"/>
            <w:gridSpan w:val="25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1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7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254686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03" w:type="dxa"/>
            <w:gridSpan w:val="5"/>
            <w:shd w:val="clear" w:color="FFFFFF" w:fill="auto"/>
            <w:vAlign w:val="bottom"/>
          </w:tcPr>
          <w:p w:rsidR="00874D51" w:rsidRPr="00F17E05" w:rsidRDefault="00874D51" w:rsidP="00EE3FA7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91" w:type="dxa"/>
            <w:gridSpan w:val="6"/>
            <w:shd w:val="clear" w:color="FFFFFF" w:fill="auto"/>
            <w:vAlign w:val="bottom"/>
          </w:tcPr>
          <w:p w:rsidR="00874D51" w:rsidRPr="004B3D64" w:rsidRDefault="00874D51" w:rsidP="00DB1A6D">
            <w:pPr>
              <w:jc w:val="right"/>
              <w:rPr>
                <w:rFonts w:ascii="Arial" w:hAnsi="Arial"/>
                <w:b/>
                <w:sz w:val="20"/>
                <w:szCs w:val="20"/>
                <w:lang w:val="en-US"/>
              </w:rPr>
            </w:pPr>
          </w:p>
        </w:tc>
      </w:tr>
      <w:tr w:rsidR="00874D51" w:rsidRPr="008427E2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4B3D64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701" w:type="dxa"/>
            <w:gridSpan w:val="47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</w:rPr>
            </w:pPr>
            <w:r w:rsidRPr="00F17E05">
              <w:rPr>
                <w:rFonts w:ascii="Arial" w:hAnsi="Arial"/>
                <w:sz w:val="16"/>
                <w:szCs w:val="16"/>
              </w:rPr>
              <w:t>Всего</w:t>
            </w:r>
            <w:r w:rsidRPr="002504D6">
              <w:rPr>
                <w:rFonts w:ascii="Arial" w:hAnsi="Arial"/>
                <w:sz w:val="16"/>
                <w:szCs w:val="16"/>
              </w:rPr>
              <w:t xml:space="preserve"> </w:t>
            </w:r>
            <w:r w:rsidRPr="00F17E05">
              <w:rPr>
                <w:rFonts w:ascii="Arial" w:hAnsi="Arial"/>
                <w:sz w:val="16"/>
                <w:szCs w:val="16"/>
              </w:rPr>
              <w:t>наименований</w:t>
            </w:r>
            <w:r w:rsidRPr="002504D6">
              <w:rPr>
                <w:rFonts w:ascii="Arial" w:hAnsi="Arial"/>
                <w:sz w:val="16"/>
                <w:szCs w:val="16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2504D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2504D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, на сумму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amount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2504D6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01" w:type="dxa"/>
            <w:gridSpan w:val="47"/>
            <w:shd w:val="clear" w:color="FFFFFF" w:fill="auto"/>
            <w:vAlign w:val="bottom"/>
          </w:tcPr>
          <w:p w:rsidR="00874D51" w:rsidRPr="00B22C17" w:rsidRDefault="00874D51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874D51" w:rsidRPr="00F17E05" w:rsidTr="0008143B">
        <w:trPr>
          <w:trHeight w:val="14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4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18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8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338" w:type="dxa"/>
            <w:gridSpan w:val="21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874D51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top w:val="none" w:sz="4" w:space="0" w:color="auto"/>
              <w:left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Отпустил</w:t>
            </w:r>
            <w:r w:rsidRPr="00F17E05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3338" w:type="dxa"/>
            <w:gridSpan w:val="2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shd w:val="clear" w:color="FFFFFF" w:fill="auto"/>
            <w:vAlign w:val="bottom"/>
          </w:tcPr>
          <w:p w:rsidR="00874D51" w:rsidRPr="00920400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 w:rsidP="007A611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920400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left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338" w:type="dxa"/>
            <w:gridSpan w:val="21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shd w:val="clear" w:color="FFFFFF" w:fill="auto"/>
            <w:vAlign w:val="bottom"/>
          </w:tcPr>
          <w:p w:rsidR="00874D51" w:rsidRDefault="00874D51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74D51" w:rsidRPr="00F17E05" w:rsidTr="0008143B">
        <w:trPr>
          <w:trHeight w:val="60"/>
        </w:trPr>
        <w:tc>
          <w:tcPr>
            <w:tcW w:w="70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3" w:type="dxa"/>
            <w:gridSpan w:val="4"/>
            <w:tcBorders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Получил</w:t>
            </w:r>
            <w:r w:rsidRPr="00F17E05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3338" w:type="dxa"/>
            <w:gridSpan w:val="2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35" w:type="dxa"/>
            <w:gridSpan w:val="17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874D51" w:rsidRPr="00920400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874D51" w:rsidRPr="00F17E05" w:rsidRDefault="00874D5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874D51" w:rsidRDefault="00874D51"/>
    <w:sectPr w:rsidR="00874D51" w:rsidSect="00ED7368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368"/>
    <w:rsid w:val="00016674"/>
    <w:rsid w:val="00023961"/>
    <w:rsid w:val="0003107C"/>
    <w:rsid w:val="00075D4D"/>
    <w:rsid w:val="0008143B"/>
    <w:rsid w:val="00135EC2"/>
    <w:rsid w:val="0019738D"/>
    <w:rsid w:val="001A7E25"/>
    <w:rsid w:val="001D1B87"/>
    <w:rsid w:val="001D6975"/>
    <w:rsid w:val="0021101D"/>
    <w:rsid w:val="0022101D"/>
    <w:rsid w:val="0022431F"/>
    <w:rsid w:val="002504D6"/>
    <w:rsid w:val="00250DCA"/>
    <w:rsid w:val="00254686"/>
    <w:rsid w:val="00286ED8"/>
    <w:rsid w:val="002E1C4A"/>
    <w:rsid w:val="002F5731"/>
    <w:rsid w:val="0032252E"/>
    <w:rsid w:val="003366B9"/>
    <w:rsid w:val="003724BB"/>
    <w:rsid w:val="003D415A"/>
    <w:rsid w:val="00466386"/>
    <w:rsid w:val="0047515A"/>
    <w:rsid w:val="004B17B8"/>
    <w:rsid w:val="004B3D64"/>
    <w:rsid w:val="005274C1"/>
    <w:rsid w:val="005C0F86"/>
    <w:rsid w:val="005F4ECA"/>
    <w:rsid w:val="005F6091"/>
    <w:rsid w:val="00604ADC"/>
    <w:rsid w:val="00626A97"/>
    <w:rsid w:val="00647449"/>
    <w:rsid w:val="00663AC2"/>
    <w:rsid w:val="006739D0"/>
    <w:rsid w:val="00680DBF"/>
    <w:rsid w:val="006B03B8"/>
    <w:rsid w:val="006C5EBC"/>
    <w:rsid w:val="006E7423"/>
    <w:rsid w:val="006E764E"/>
    <w:rsid w:val="00716ABA"/>
    <w:rsid w:val="00773010"/>
    <w:rsid w:val="007A585C"/>
    <w:rsid w:val="007A6116"/>
    <w:rsid w:val="00836F5B"/>
    <w:rsid w:val="008427E2"/>
    <w:rsid w:val="008523B8"/>
    <w:rsid w:val="00874D51"/>
    <w:rsid w:val="008D51B9"/>
    <w:rsid w:val="0091012C"/>
    <w:rsid w:val="00920400"/>
    <w:rsid w:val="0095759E"/>
    <w:rsid w:val="00963552"/>
    <w:rsid w:val="00974B08"/>
    <w:rsid w:val="009F7548"/>
    <w:rsid w:val="00A445AA"/>
    <w:rsid w:val="00A47769"/>
    <w:rsid w:val="00A621AF"/>
    <w:rsid w:val="00A91658"/>
    <w:rsid w:val="00AD400E"/>
    <w:rsid w:val="00AF2667"/>
    <w:rsid w:val="00AF45CD"/>
    <w:rsid w:val="00B05376"/>
    <w:rsid w:val="00B10DA7"/>
    <w:rsid w:val="00B16693"/>
    <w:rsid w:val="00B22C17"/>
    <w:rsid w:val="00B41A6B"/>
    <w:rsid w:val="00B44470"/>
    <w:rsid w:val="00B542AA"/>
    <w:rsid w:val="00B55879"/>
    <w:rsid w:val="00B6453F"/>
    <w:rsid w:val="00B85FB6"/>
    <w:rsid w:val="00C01FCA"/>
    <w:rsid w:val="00C311F4"/>
    <w:rsid w:val="00C52E5E"/>
    <w:rsid w:val="00CA263D"/>
    <w:rsid w:val="00CA2923"/>
    <w:rsid w:val="00CB713F"/>
    <w:rsid w:val="00CE4257"/>
    <w:rsid w:val="00CF31B3"/>
    <w:rsid w:val="00D016EC"/>
    <w:rsid w:val="00D062F2"/>
    <w:rsid w:val="00D3614C"/>
    <w:rsid w:val="00D763C3"/>
    <w:rsid w:val="00DB1A6D"/>
    <w:rsid w:val="00DE4B97"/>
    <w:rsid w:val="00DF239B"/>
    <w:rsid w:val="00E03349"/>
    <w:rsid w:val="00E23286"/>
    <w:rsid w:val="00E61BFA"/>
    <w:rsid w:val="00ED7368"/>
    <w:rsid w:val="00EE3FA7"/>
    <w:rsid w:val="00F17E05"/>
    <w:rsid w:val="00F20805"/>
    <w:rsid w:val="00F51EC5"/>
    <w:rsid w:val="00F606D6"/>
    <w:rsid w:val="00F80234"/>
    <w:rsid w:val="00F8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5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156</Words>
  <Characters>894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30</cp:revision>
  <dcterms:created xsi:type="dcterms:W3CDTF">2019-01-16T12:41:00Z</dcterms:created>
  <dcterms:modified xsi:type="dcterms:W3CDTF">2023-01-24T10:11:00Z</dcterms:modified>
</cp:coreProperties>
</file>