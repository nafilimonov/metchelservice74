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709"/>
        <w:gridCol w:w="1985"/>
        <w:gridCol w:w="4677"/>
        <w:gridCol w:w="850"/>
      </w:tblGrid>
      <w:tr w:rsidR="009408EB" w:rsidRPr="00651256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C461D5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61D5">
              <w:rPr>
                <w:rFonts w:ascii="Arial" w:hAnsi="Arial" w:cs="Arial"/>
                <w:sz w:val="16"/>
                <w:szCs w:val="16"/>
              </w:rPr>
              <w:t>0401060</w:t>
            </w:r>
          </w:p>
        </w:tc>
      </w:tr>
      <w:tr w:rsidR="009408EB" w:rsidRPr="00651256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1256">
              <w:rPr>
                <w:rFonts w:ascii="Arial" w:hAnsi="Arial" w:cs="Arial"/>
                <w:sz w:val="16"/>
                <w:szCs w:val="16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1256">
              <w:rPr>
                <w:rFonts w:ascii="Arial" w:hAnsi="Arial" w:cs="Arial"/>
                <w:sz w:val="16"/>
                <w:szCs w:val="16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08EB" w:rsidRPr="00651256" w:rsidRDefault="009408EB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984"/>
        <w:gridCol w:w="284"/>
        <w:gridCol w:w="1984"/>
        <w:gridCol w:w="426"/>
        <w:gridCol w:w="397"/>
      </w:tblGrid>
      <w:tr w:rsidR="009408EB" w:rsidRPr="00651256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tabs>
                <w:tab w:val="center" w:pos="4111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51256">
              <w:rPr>
                <w:rFonts w:ascii="Arial" w:hAnsi="Arial" w:cs="Arial"/>
                <w:b/>
                <w:bCs/>
                <w:sz w:val="24"/>
                <w:szCs w:val="24"/>
              </w:rPr>
              <w:t>ПЛАТЕЖНОЕ ПОРУЧЕНИЕ №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{this.number}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F77F00" w:rsidRDefault="009408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{date}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Электронно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1256">
              <w:rPr>
                <w:rFonts w:ascii="Arial" w:hAnsi="Arial" w:cs="Arial"/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1256">
              <w:rPr>
                <w:rFonts w:ascii="Arial" w:hAnsi="Arial" w:cs="Arial"/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08EB" w:rsidRPr="00651256" w:rsidRDefault="009408EB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7"/>
      </w:tblGrid>
      <w:tr w:rsidR="009408EB" w:rsidRPr="00651256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9408EB" w:rsidRPr="00D05EC0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Сумма</w:t>
            </w:r>
          </w:p>
          <w:p w:rsidR="009408EB" w:rsidRPr="00651256" w:rsidRDefault="009408EB">
            <w:pPr>
              <w:rPr>
                <w:rFonts w:ascii="Arial" w:hAnsi="Arial" w:cs="Arial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9408EB" w:rsidRPr="00F77F00" w:rsidRDefault="009408EB">
            <w:pPr>
              <w:ind w:lef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{amount_in_words}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936D0E" w:rsidRDefault="009408EB">
            <w:pPr>
              <w:rPr>
                <w:rFonts w:ascii="Arial" w:hAnsi="Arial" w:cs="Arial"/>
                <w:lang w:val="en-US"/>
              </w:rPr>
            </w:pPr>
            <w:r w:rsidRPr="00651256">
              <w:rPr>
                <w:rFonts w:ascii="Arial" w:hAnsi="Arial" w:cs="Arial"/>
              </w:rPr>
              <w:t xml:space="preserve">ИНН  </w:t>
            </w:r>
            <w:r>
              <w:rPr>
                <w:rFonts w:ascii="Arial" w:hAnsi="Arial" w:cs="Arial"/>
                <w:lang w:val="en-US"/>
              </w:rPr>
              <w:t>{company.tin}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936D0E" w:rsidRDefault="009408EB">
            <w:pPr>
              <w:ind w:left="57"/>
              <w:rPr>
                <w:rFonts w:ascii="Arial" w:hAnsi="Arial" w:cs="Arial"/>
                <w:lang w:val="en-US"/>
              </w:rPr>
            </w:pPr>
            <w:r w:rsidRPr="00651256">
              <w:rPr>
                <w:rFonts w:ascii="Arial" w:hAnsi="Arial" w:cs="Arial"/>
              </w:rPr>
              <w:t xml:space="preserve">КПП  </w:t>
            </w:r>
            <w:r>
              <w:rPr>
                <w:rFonts w:ascii="Arial" w:hAnsi="Arial" w:cs="Arial"/>
                <w:lang w:val="en-US"/>
              </w:rPr>
              <w:t>{company.kpp}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D135C9" w:rsidRDefault="009408EB">
            <w:pPr>
              <w:ind w:lef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{amount_with_hyphen}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08EB" w:rsidRPr="00936D0E" w:rsidRDefault="009408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{company.name}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08EB" w:rsidRPr="006E2914" w:rsidRDefault="009408EB">
            <w:pPr>
              <w:ind w:lef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{company_account.current_account}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08EB" w:rsidRPr="00D05EC0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6E2914" w:rsidRDefault="009408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{company_account.bank_name} {company_account.bank_address}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8EB" w:rsidRPr="006E2914" w:rsidRDefault="009408EB">
            <w:pPr>
              <w:ind w:lef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{company_account.bic}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6E2914" w:rsidRDefault="009408EB">
            <w:pPr>
              <w:ind w:lef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{company_account.correspondent_account}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D05EC0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2175BE" w:rsidRDefault="009408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{siteuser_company.bank_name} {siteuser_company.bank_address}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{siteuser_company.bic}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{siteuser_company.correspondent_account}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D05EC0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651256" w:rsidRDefault="009408EB">
            <w:pPr>
              <w:rPr>
                <w:rFonts w:ascii="Arial" w:hAnsi="Arial" w:cs="Arial"/>
              </w:rPr>
            </w:pPr>
            <w:r w:rsidRPr="00651256">
              <w:rPr>
                <w:rFonts w:ascii="Arial" w:hAnsi="Arial" w:cs="Arial"/>
              </w:rPr>
              <w:t xml:space="preserve">ИНН  </w:t>
            </w:r>
            <w:r>
              <w:rPr>
                <w:rFonts w:ascii="Arial" w:hAnsi="Arial" w:cs="Arial"/>
                <w:lang w:val="en-US"/>
              </w:rPr>
              <w:t>{siteuser_company.tin}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  <w:r w:rsidRPr="00651256">
              <w:rPr>
                <w:rFonts w:ascii="Arial" w:hAnsi="Arial" w:cs="Arial"/>
              </w:rPr>
              <w:t xml:space="preserve">КПП  </w:t>
            </w:r>
            <w:r>
              <w:rPr>
                <w:rFonts w:ascii="Arial" w:hAnsi="Arial" w:cs="Arial"/>
                <w:lang w:val="en-US"/>
              </w:rPr>
              <w:t>{siteuser_company.kpp}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{siteuser_company.current_account}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2175BE" w:rsidRDefault="009408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{siteuser_company.name}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EB" w:rsidRPr="00C461D5" w:rsidRDefault="009408EB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  <w:r w:rsidRPr="00D05EC0">
              <w:rPr>
                <w:rFonts w:ascii="Arial" w:hAnsi="Arial" w:cs="Arial"/>
              </w:rPr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  <w:r w:rsidRPr="00D05EC0">
              <w:rPr>
                <w:rFonts w:ascii="Arial" w:hAnsi="Arial" w:cs="Arial"/>
              </w:rPr>
              <w:t>5</w:t>
            </w:r>
          </w:p>
        </w:tc>
      </w:tr>
      <w:tr w:rsidR="009408EB" w:rsidRPr="0065125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D05EC0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D05EC0">
              <w:rPr>
                <w:rFonts w:ascii="Arial" w:hAnsi="Arial" w:cs="Arial"/>
                <w:sz w:val="16"/>
                <w:szCs w:val="16"/>
              </w:rPr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8EB" w:rsidRPr="00D05EC0" w:rsidRDefault="009408EB">
            <w:pPr>
              <w:ind w:left="57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3"/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408EB" w:rsidRPr="00F77F00" w:rsidRDefault="009408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{this.reason}</w:t>
            </w:r>
          </w:p>
        </w:tc>
      </w:tr>
      <w:tr w:rsidR="009408EB" w:rsidRPr="00651256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F625A1" w:rsidRDefault="009408EB">
            <w:pPr>
              <w:rPr>
                <w:rFonts w:ascii="Arial" w:hAnsi="Arial" w:cs="Arial"/>
                <w:sz w:val="16"/>
                <w:szCs w:val="16"/>
              </w:rPr>
            </w:pPr>
            <w:r w:rsidRPr="00F625A1">
              <w:rPr>
                <w:rFonts w:ascii="Arial" w:hAnsi="Arial" w:cs="Arial"/>
                <w:sz w:val="16"/>
                <w:szCs w:val="16"/>
              </w:rPr>
              <w:t>Назначение платежа</w:t>
            </w:r>
          </w:p>
        </w:tc>
      </w:tr>
    </w:tbl>
    <w:p w:rsidR="009408EB" w:rsidRPr="00651256" w:rsidRDefault="009408EB">
      <w:pPr>
        <w:tabs>
          <w:tab w:val="center" w:pos="5103"/>
          <w:tab w:val="left" w:pos="7938"/>
        </w:tabs>
        <w:spacing w:after="360"/>
        <w:rPr>
          <w:rFonts w:ascii="Arial" w:hAnsi="Arial" w:cs="Arial"/>
        </w:rPr>
      </w:pPr>
      <w:r w:rsidRPr="00651256">
        <w:rPr>
          <w:rFonts w:ascii="Arial" w:hAnsi="Arial" w:cs="Arial"/>
        </w:rPr>
        <w:tab/>
      </w:r>
      <w:r w:rsidRPr="00F625A1">
        <w:rPr>
          <w:rFonts w:ascii="Arial" w:hAnsi="Arial" w:cs="Arial"/>
          <w:sz w:val="16"/>
          <w:szCs w:val="16"/>
        </w:rPr>
        <w:t>Подписи</w:t>
      </w:r>
      <w:r w:rsidRPr="00651256">
        <w:rPr>
          <w:rFonts w:ascii="Arial" w:hAnsi="Arial" w:cs="Arial"/>
        </w:rPr>
        <w:tab/>
      </w:r>
      <w:r w:rsidRPr="00F625A1">
        <w:rPr>
          <w:rFonts w:ascii="Arial" w:hAnsi="Arial" w:cs="Arial"/>
          <w:sz w:val="16"/>
          <w:szCs w:val="16"/>
        </w:rPr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402"/>
        <w:gridCol w:w="3402"/>
      </w:tblGrid>
      <w:tr w:rsidR="009408EB" w:rsidRPr="00651256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  <w:tr w:rsidR="009408EB" w:rsidRPr="00651256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408EB" w:rsidRPr="00651256" w:rsidRDefault="009408EB">
            <w:pPr>
              <w:ind w:left="-28"/>
              <w:jc w:val="center"/>
              <w:rPr>
                <w:rFonts w:ascii="Arial" w:hAnsi="Arial" w:cs="Arial"/>
              </w:rPr>
            </w:pPr>
            <w:r w:rsidRPr="00651256">
              <w:rPr>
                <w:rFonts w:ascii="Arial" w:hAnsi="Arial" w:cs="Arial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08EB" w:rsidRPr="00651256" w:rsidRDefault="009408E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408EB" w:rsidRPr="00651256" w:rsidRDefault="009408EB">
      <w:pPr>
        <w:rPr>
          <w:rFonts w:ascii="Arial" w:hAnsi="Arial" w:cs="Arial"/>
          <w:lang w:val="en-US"/>
        </w:rPr>
      </w:pPr>
    </w:p>
    <w:sectPr w:rsidR="009408EB" w:rsidRPr="00651256" w:rsidSect="003151D1">
      <w:headerReference w:type="default" r:id="rId6"/>
      <w:footerReference w:type="default" r:id="rId7"/>
      <w:pgSz w:w="11906" w:h="16838"/>
      <w:pgMar w:top="680" w:right="567" w:bottom="567" w:left="1134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8EB" w:rsidRDefault="009408EB">
      <w:r>
        <w:separator/>
      </w:r>
    </w:p>
  </w:endnote>
  <w:endnote w:type="continuationSeparator" w:id="0">
    <w:p w:rsidR="009408EB" w:rsidRDefault="00940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8EB" w:rsidRDefault="009408EB">
    <w:pPr>
      <w:pStyle w:val="Footer"/>
      <w:jc w:val="center"/>
      <w:rPr>
        <w:b/>
        <w:bCs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8EB" w:rsidRDefault="009408EB">
      <w:r>
        <w:separator/>
      </w:r>
    </w:p>
  </w:footnote>
  <w:footnote w:type="continuationSeparator" w:id="0">
    <w:p w:rsidR="009408EB" w:rsidRDefault="00940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8EB" w:rsidRDefault="009408EB">
    <w:pPr>
      <w:pStyle w:val="Header"/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789F"/>
    <w:rsid w:val="000666FA"/>
    <w:rsid w:val="000B4F49"/>
    <w:rsid w:val="000C5624"/>
    <w:rsid w:val="00105A00"/>
    <w:rsid w:val="002013AD"/>
    <w:rsid w:val="002175BE"/>
    <w:rsid w:val="0026623B"/>
    <w:rsid w:val="002E4ED5"/>
    <w:rsid w:val="003151D1"/>
    <w:rsid w:val="0037256E"/>
    <w:rsid w:val="00384898"/>
    <w:rsid w:val="00384DE6"/>
    <w:rsid w:val="003A63BE"/>
    <w:rsid w:val="003A7D42"/>
    <w:rsid w:val="003C2D66"/>
    <w:rsid w:val="005741F6"/>
    <w:rsid w:val="005D3C29"/>
    <w:rsid w:val="00646E1D"/>
    <w:rsid w:val="00651256"/>
    <w:rsid w:val="006C5114"/>
    <w:rsid w:val="006E2914"/>
    <w:rsid w:val="007927BC"/>
    <w:rsid w:val="007B1D82"/>
    <w:rsid w:val="007D45D2"/>
    <w:rsid w:val="007F5452"/>
    <w:rsid w:val="00804625"/>
    <w:rsid w:val="00806772"/>
    <w:rsid w:val="008104CA"/>
    <w:rsid w:val="008166BF"/>
    <w:rsid w:val="00936D0E"/>
    <w:rsid w:val="009408EB"/>
    <w:rsid w:val="00A37E82"/>
    <w:rsid w:val="00B040FF"/>
    <w:rsid w:val="00BF53B5"/>
    <w:rsid w:val="00C12E99"/>
    <w:rsid w:val="00C461D5"/>
    <w:rsid w:val="00C51914"/>
    <w:rsid w:val="00C6789F"/>
    <w:rsid w:val="00C7517C"/>
    <w:rsid w:val="00CA6A18"/>
    <w:rsid w:val="00CE5E6A"/>
    <w:rsid w:val="00D05EC0"/>
    <w:rsid w:val="00D135C9"/>
    <w:rsid w:val="00D212A2"/>
    <w:rsid w:val="00D64092"/>
    <w:rsid w:val="00EC45DA"/>
    <w:rsid w:val="00F218F5"/>
    <w:rsid w:val="00F411B1"/>
    <w:rsid w:val="00F518E6"/>
    <w:rsid w:val="00F625A1"/>
    <w:rsid w:val="00F70641"/>
    <w:rsid w:val="00F72979"/>
    <w:rsid w:val="00F77F00"/>
    <w:rsid w:val="00F85D3E"/>
    <w:rsid w:val="00F8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18"/>
    <w:pPr>
      <w:autoSpaceDE w:val="0"/>
      <w:autoSpaceDN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6A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1D82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CA6A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1D82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82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1</Pages>
  <Words>135</Words>
  <Characters>774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16</cp:revision>
  <cp:lastPrinted>2003-05-28T13:52:00Z</cp:lastPrinted>
  <dcterms:created xsi:type="dcterms:W3CDTF">2023-01-20T11:37:00Z</dcterms:created>
  <dcterms:modified xsi:type="dcterms:W3CDTF">2023-03-20T14:08:00Z</dcterms:modified>
</cp:coreProperties>
</file>