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EC" w:rsidRPr="007A20E0" w:rsidRDefault="009645EC" w:rsidP="00903D7A">
      <w:pPr>
        <w:spacing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r w:rsidRPr="00A07385">
        <w:rPr>
          <w:rFonts w:ascii="Arial" w:hAnsi="Arial" w:cs="Arial"/>
          <w:b/>
          <w:sz w:val="20"/>
          <w:szCs w:val="20"/>
          <w:lang w:val="en-US"/>
        </w:rPr>
        <w:t>{siteuser_company.name}</w:t>
      </w:r>
      <w:r>
        <w:rPr>
          <w:rFonts w:ascii="Arial" w:hAnsi="Arial" w:cs="Arial"/>
          <w:b/>
          <w:sz w:val="20"/>
          <w:szCs w:val="20"/>
          <w:lang w:val="en-US"/>
        </w:rPr>
        <w:br/>
      </w:r>
      <w:r w:rsidRPr="007A20E0">
        <w:rPr>
          <w:rFonts w:ascii="Arial" w:hAnsi="Arial" w:cs="Arial"/>
          <w:sz w:val="20"/>
          <w:szCs w:val="20"/>
          <w:lang w:val="en-US"/>
        </w:rPr>
        <w:t>{siteuser_company.getFullAddress}</w:t>
      </w:r>
    </w:p>
    <w:p w:rsidR="009645EC" w:rsidRPr="002C4F99" w:rsidRDefault="009645EC" w:rsidP="00B44437">
      <w:pPr>
        <w:spacing w:line="240" w:lineRule="auto"/>
        <w:rPr>
          <w:rFonts w:ascii="Arial" w:hAnsi="Arial" w:cs="Arial"/>
          <w:b/>
          <w:lang w:val="en-US"/>
        </w:rPr>
      </w:pPr>
    </w:p>
    <w:p w:rsidR="009645EC" w:rsidRPr="00903D7A" w:rsidRDefault="009645EC" w:rsidP="00B44437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903D7A">
        <w:rPr>
          <w:rFonts w:ascii="Arial" w:hAnsi="Arial" w:cs="Arial"/>
          <w:b/>
          <w:sz w:val="32"/>
          <w:szCs w:val="32"/>
          <w:lang w:val="en-US"/>
        </w:rPr>
        <w:t>ЗАКАЗ № {this.number} от {date}</w:t>
      </w:r>
    </w:p>
    <w:p w:rsidR="009645EC" w:rsidRPr="00903D7A" w:rsidRDefault="009645EC" w:rsidP="00B44437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9"/>
        <w:gridCol w:w="9800"/>
      </w:tblGrid>
      <w:tr w:rsidR="009645EC" w:rsidRPr="007A20E0" w:rsidTr="00A07385"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</w:tcPr>
          <w:p w:rsidR="009645EC" w:rsidRPr="00A07385" w:rsidRDefault="009645EC" w:rsidP="002C4F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7385">
              <w:rPr>
                <w:rFonts w:ascii="Arial" w:hAnsi="Arial" w:cs="Arial"/>
                <w:sz w:val="20"/>
                <w:szCs w:val="20"/>
                <w:lang w:val="en-US"/>
              </w:rPr>
              <w:t>Заказчик</w:t>
            </w:r>
          </w:p>
        </w:tc>
        <w:tc>
          <w:tcPr>
            <w:tcW w:w="4459" w:type="pct"/>
            <w:tcBorders>
              <w:top w:val="nil"/>
              <w:left w:val="nil"/>
              <w:bottom w:val="nil"/>
              <w:right w:val="nil"/>
            </w:tcBorders>
          </w:tcPr>
          <w:p w:rsidR="009645EC" w:rsidRPr="00A07385" w:rsidRDefault="009645EC" w:rsidP="002C4F9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07385">
              <w:rPr>
                <w:rFonts w:ascii="Arial" w:hAnsi="Arial" w:cs="Arial"/>
                <w:b/>
                <w:sz w:val="20"/>
                <w:szCs w:val="20"/>
                <w:lang w:val="en-US"/>
              </w:rPr>
              <w:t>{company.name}</w:t>
            </w:r>
          </w:p>
          <w:p w:rsidR="009645EC" w:rsidRPr="009F7F33" w:rsidRDefault="009645EC" w:rsidP="002C4F9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F7F33">
              <w:rPr>
                <w:rFonts w:ascii="Arial" w:hAnsi="Arial" w:cs="Arial"/>
                <w:sz w:val="18"/>
                <w:szCs w:val="18"/>
                <w:lang w:val="en-US"/>
              </w:rPr>
              <w:t>{company.getFullAddress}</w:t>
            </w:r>
          </w:p>
          <w:p w:rsidR="009645EC" w:rsidRPr="009F7F33" w:rsidRDefault="009645EC" w:rsidP="002C4F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7F33">
              <w:rPr>
                <w:rFonts w:ascii="Arial" w:hAnsi="Arial" w:cs="Arial"/>
                <w:sz w:val="18"/>
                <w:szCs w:val="18"/>
              </w:rPr>
              <w:t>тел</w:t>
            </w:r>
            <w:r w:rsidRPr="009F7F33">
              <w:rPr>
                <w:rFonts w:ascii="Arial" w:hAnsi="Arial" w:cs="Arial"/>
                <w:sz w:val="18"/>
                <w:szCs w:val="18"/>
                <w:lang w:val="en-US"/>
              </w:rPr>
              <w:t>. {company.getPhone}</w:t>
            </w:r>
          </w:p>
        </w:tc>
      </w:tr>
    </w:tbl>
    <w:p w:rsidR="009645EC" w:rsidRPr="009F7F33" w:rsidRDefault="009645EC" w:rsidP="00B44437">
      <w:pPr>
        <w:spacing w:line="240" w:lineRule="auto"/>
        <w:rPr>
          <w:rFonts w:ascii="Arial" w:hAnsi="Arial" w:cs="Arial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3"/>
        <w:gridCol w:w="5526"/>
        <w:gridCol w:w="1069"/>
        <w:gridCol w:w="893"/>
        <w:gridCol w:w="1069"/>
        <w:gridCol w:w="1507"/>
      </w:tblGrid>
      <w:tr w:rsidR="009645EC" w:rsidRPr="002C4F99" w:rsidTr="007A20E0">
        <w:trPr>
          <w:trHeight w:val="147"/>
        </w:trPr>
        <w:tc>
          <w:tcPr>
            <w:tcW w:w="378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7A20E0" w:rsidRDefault="009645EC" w:rsidP="002C4F99">
            <w:pPr>
              <w:spacing w:after="100" w:afterAutospacing="1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20E0">
              <w:rPr>
                <w:rFonts w:ascii="Arial" w:hAnsi="Arial" w:cs="Arial"/>
                <w:b/>
                <w:sz w:val="16"/>
                <w:szCs w:val="16"/>
              </w:rPr>
              <w:t>№</w:t>
            </w:r>
          </w:p>
        </w:tc>
        <w:tc>
          <w:tcPr>
            <w:tcW w:w="2538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7A20E0" w:rsidRDefault="009645EC" w:rsidP="002C4F99">
            <w:pPr>
              <w:spacing w:after="100" w:afterAutospacing="1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20E0">
              <w:rPr>
                <w:rFonts w:ascii="Arial" w:hAnsi="Arial" w:cs="Arial"/>
                <w:b/>
                <w:sz w:val="16"/>
                <w:szCs w:val="16"/>
              </w:rPr>
              <w:t>Наименование товара</w:t>
            </w:r>
          </w:p>
        </w:tc>
        <w:tc>
          <w:tcPr>
            <w:tcW w:w="491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7A20E0" w:rsidRDefault="009645EC" w:rsidP="002C4F99">
            <w:pPr>
              <w:spacing w:after="100" w:afterAutospacing="1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20E0">
              <w:rPr>
                <w:rFonts w:ascii="Arial" w:hAnsi="Arial" w:cs="Arial"/>
                <w:b/>
                <w:sz w:val="16"/>
                <w:szCs w:val="16"/>
              </w:rPr>
              <w:t>Цена</w:t>
            </w:r>
          </w:p>
        </w:tc>
        <w:tc>
          <w:tcPr>
            <w:tcW w:w="41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7A20E0" w:rsidRDefault="009645EC" w:rsidP="002C4F99">
            <w:pPr>
              <w:spacing w:after="100" w:afterAutospacing="1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20E0">
              <w:rPr>
                <w:rFonts w:ascii="Arial" w:hAnsi="Arial" w:cs="Arial"/>
                <w:b/>
                <w:sz w:val="16"/>
                <w:szCs w:val="16"/>
              </w:rPr>
              <w:t>Кол-во</w:t>
            </w:r>
          </w:p>
        </w:tc>
        <w:tc>
          <w:tcPr>
            <w:tcW w:w="491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7A20E0" w:rsidRDefault="009645EC" w:rsidP="002C4F99">
            <w:pPr>
              <w:spacing w:after="100" w:afterAutospacing="1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20E0">
              <w:rPr>
                <w:rFonts w:ascii="Arial" w:hAnsi="Arial" w:cs="Arial"/>
                <w:b/>
                <w:sz w:val="16"/>
                <w:szCs w:val="16"/>
              </w:rPr>
              <w:t>Ед.изм.</w:t>
            </w:r>
          </w:p>
        </w:tc>
        <w:tc>
          <w:tcPr>
            <w:tcW w:w="692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7A20E0" w:rsidRDefault="009645EC" w:rsidP="002C4F99">
            <w:pPr>
              <w:spacing w:after="100" w:afterAutospacing="1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20E0">
              <w:rPr>
                <w:rFonts w:ascii="Arial" w:hAnsi="Arial" w:cs="Arial"/>
                <w:b/>
                <w:sz w:val="16"/>
                <w:szCs w:val="16"/>
              </w:rPr>
              <w:t>Сумма</w:t>
            </w:r>
          </w:p>
        </w:tc>
      </w:tr>
      <w:tr w:rsidR="009645EC" w:rsidRPr="002C4F99" w:rsidTr="007A20E0">
        <w:tc>
          <w:tcPr>
            <w:tcW w:w="378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A07385" w:rsidRDefault="009645EC" w:rsidP="008E10DB">
            <w:pPr>
              <w:spacing w:after="100" w:afterAutospacing="1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7385">
              <w:rPr>
                <w:rFonts w:ascii="Arial" w:hAnsi="Arial" w:cs="Arial"/>
                <w:sz w:val="16"/>
                <w:szCs w:val="16"/>
              </w:rPr>
              <w:t>{Items.position}</w:t>
            </w:r>
          </w:p>
        </w:tc>
        <w:tc>
          <w:tcPr>
            <w:tcW w:w="2538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A07385" w:rsidRDefault="009645EC" w:rsidP="009F7F33">
            <w:pPr>
              <w:spacing w:after="100" w:afterAutospacing="1" w:line="240" w:lineRule="auto"/>
              <w:rPr>
                <w:rFonts w:ascii="Arial" w:hAnsi="Arial" w:cs="Arial"/>
                <w:sz w:val="16"/>
                <w:szCs w:val="16"/>
              </w:rPr>
            </w:pPr>
            <w:r w:rsidRPr="00A07385">
              <w:rPr>
                <w:rFonts w:ascii="Arial" w:hAnsi="Arial" w:cs="Arial"/>
                <w:sz w:val="16"/>
                <w:szCs w:val="16"/>
              </w:rPr>
              <w:t>{Items.name}</w:t>
            </w:r>
          </w:p>
        </w:tc>
        <w:tc>
          <w:tcPr>
            <w:tcW w:w="491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A07385" w:rsidRDefault="009645EC" w:rsidP="00DB1E0B">
            <w:pPr>
              <w:spacing w:after="100" w:afterAutospacing="1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07385">
              <w:rPr>
                <w:rFonts w:ascii="Arial" w:hAnsi="Arial" w:cs="Arial"/>
                <w:sz w:val="16"/>
                <w:szCs w:val="16"/>
              </w:rPr>
              <w:t>{Items.price}</w:t>
            </w:r>
          </w:p>
        </w:tc>
        <w:tc>
          <w:tcPr>
            <w:tcW w:w="41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A07385" w:rsidRDefault="009645EC" w:rsidP="00DB1E0B">
            <w:pPr>
              <w:spacing w:after="100" w:afterAutospacing="1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07385">
              <w:rPr>
                <w:rFonts w:ascii="Arial" w:hAnsi="Arial" w:cs="Arial"/>
                <w:sz w:val="16"/>
                <w:szCs w:val="16"/>
              </w:rPr>
              <w:t>{Items.quantity}</w:t>
            </w:r>
          </w:p>
        </w:tc>
        <w:tc>
          <w:tcPr>
            <w:tcW w:w="491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A07385" w:rsidRDefault="009645EC" w:rsidP="008E10DB">
            <w:pPr>
              <w:spacing w:after="100" w:afterAutospacing="1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7385">
              <w:rPr>
                <w:rFonts w:ascii="Arial" w:hAnsi="Arial" w:cs="Arial"/>
                <w:sz w:val="16"/>
                <w:szCs w:val="16"/>
              </w:rPr>
              <w:t>{Items.measure}</w:t>
            </w:r>
          </w:p>
        </w:tc>
        <w:tc>
          <w:tcPr>
            <w:tcW w:w="692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645EC" w:rsidRPr="00A07385" w:rsidRDefault="009645EC" w:rsidP="00DB1E0B">
            <w:pPr>
              <w:spacing w:after="100" w:afterAutospacing="1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07385">
              <w:rPr>
                <w:rFonts w:ascii="Arial" w:hAnsi="Arial" w:cs="Arial"/>
                <w:sz w:val="16"/>
                <w:szCs w:val="16"/>
              </w:rPr>
              <w:t>{Items.amount}</w:t>
            </w:r>
          </w:p>
        </w:tc>
      </w:tr>
      <w:tr w:rsidR="009645EC" w:rsidRPr="002C4F99" w:rsidTr="007A20E0">
        <w:tc>
          <w:tcPr>
            <w:tcW w:w="378" w:type="pct"/>
            <w:tcBorders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645EC" w:rsidRPr="00A07385" w:rsidRDefault="009645EC" w:rsidP="002C4F99">
            <w:pPr>
              <w:spacing w:after="100" w:afterAutospacing="1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029" w:type="pct"/>
            <w:gridSpan w:val="2"/>
            <w:tcBorders>
              <w:left w:val="nil"/>
              <w:bottom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645EC" w:rsidRPr="00A07385" w:rsidRDefault="009645EC" w:rsidP="002C4F99">
            <w:pPr>
              <w:spacing w:after="100" w:afterAutospacing="1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A07385">
              <w:rPr>
                <w:rFonts w:ascii="Arial" w:hAnsi="Arial" w:cs="Arial"/>
                <w:b/>
                <w:sz w:val="16"/>
                <w:szCs w:val="16"/>
              </w:rPr>
              <w:t>Итого:</w:t>
            </w:r>
          </w:p>
        </w:tc>
        <w:tc>
          <w:tcPr>
            <w:tcW w:w="410" w:type="pct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645EC" w:rsidRPr="00A07385" w:rsidRDefault="009645EC" w:rsidP="006D7A9B">
            <w:pPr>
              <w:spacing w:after="100" w:afterAutospacing="1" w:line="24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07385">
              <w:rPr>
                <w:rFonts w:ascii="Arial" w:hAnsi="Arial" w:cs="Arial"/>
                <w:b/>
                <w:sz w:val="16"/>
                <w:szCs w:val="16"/>
                <w:lang w:val="en-US"/>
              </w:rPr>
              <w:t>{quantity}</w:t>
            </w:r>
          </w:p>
        </w:tc>
        <w:tc>
          <w:tcPr>
            <w:tcW w:w="491" w:type="pct"/>
            <w:tcBorders>
              <w:bottom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645EC" w:rsidRPr="00A07385" w:rsidRDefault="009645EC" w:rsidP="002C4F99">
            <w:pPr>
              <w:spacing w:after="100" w:afterAutospacing="1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2" w:type="pct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645EC" w:rsidRPr="00A07385" w:rsidRDefault="009645EC" w:rsidP="006D7A9B">
            <w:pPr>
              <w:spacing w:after="100" w:afterAutospacing="1" w:line="24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07385">
              <w:rPr>
                <w:rFonts w:ascii="Arial" w:hAnsi="Arial" w:cs="Arial"/>
                <w:b/>
                <w:sz w:val="16"/>
                <w:szCs w:val="16"/>
                <w:lang w:val="en-US"/>
              </w:rPr>
              <w:t>{amount}</w:t>
            </w:r>
          </w:p>
        </w:tc>
      </w:tr>
    </w:tbl>
    <w:p w:rsidR="009645EC" w:rsidRPr="002C4F99" w:rsidRDefault="009645EC" w:rsidP="00B44437">
      <w:pPr>
        <w:spacing w:line="240" w:lineRule="auto"/>
        <w:rPr>
          <w:rFonts w:ascii="Arial" w:hAnsi="Arial" w:cs="Arial"/>
        </w:rPr>
      </w:pPr>
    </w:p>
    <w:p w:rsidR="009645EC" w:rsidRPr="00E30D50" w:rsidRDefault="009645EC" w:rsidP="00B44437">
      <w:pPr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A07385">
        <w:rPr>
          <w:rFonts w:ascii="Arial" w:hAnsi="Arial" w:cs="Arial"/>
          <w:b/>
          <w:sz w:val="20"/>
          <w:szCs w:val="20"/>
        </w:rPr>
        <w:t xml:space="preserve">Итого к оплате: </w:t>
      </w:r>
      <w:r w:rsidRPr="00A07385">
        <w:rPr>
          <w:rFonts w:ascii="Arial" w:hAnsi="Arial" w:cs="Arial"/>
          <w:b/>
          <w:sz w:val="20"/>
          <w:szCs w:val="20"/>
          <w:lang w:val="en-US"/>
        </w:rPr>
        <w:t>{amount_in_words}</w:t>
      </w:r>
    </w:p>
    <w:sectPr w:rsidR="009645EC" w:rsidRPr="00E30D50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E3F"/>
    <w:rsid w:val="00033369"/>
    <w:rsid w:val="00051A69"/>
    <w:rsid w:val="00052897"/>
    <w:rsid w:val="00053F32"/>
    <w:rsid w:val="00062DA5"/>
    <w:rsid w:val="00076F6A"/>
    <w:rsid w:val="00086927"/>
    <w:rsid w:val="00086D3F"/>
    <w:rsid w:val="000A3883"/>
    <w:rsid w:val="000A4132"/>
    <w:rsid w:val="000B16A2"/>
    <w:rsid w:val="000B26BE"/>
    <w:rsid w:val="000C0253"/>
    <w:rsid w:val="000D4085"/>
    <w:rsid w:val="00111824"/>
    <w:rsid w:val="00121528"/>
    <w:rsid w:val="0013407F"/>
    <w:rsid w:val="00137340"/>
    <w:rsid w:val="001B3DC1"/>
    <w:rsid w:val="001C495C"/>
    <w:rsid w:val="001C4A0C"/>
    <w:rsid w:val="001D4758"/>
    <w:rsid w:val="002033B7"/>
    <w:rsid w:val="00207F60"/>
    <w:rsid w:val="00227FEE"/>
    <w:rsid w:val="00232D11"/>
    <w:rsid w:val="0025531D"/>
    <w:rsid w:val="002B6118"/>
    <w:rsid w:val="002C4F99"/>
    <w:rsid w:val="002C58A7"/>
    <w:rsid w:val="002E583B"/>
    <w:rsid w:val="002F7C6A"/>
    <w:rsid w:val="0030361C"/>
    <w:rsid w:val="00314184"/>
    <w:rsid w:val="00315D0C"/>
    <w:rsid w:val="0035370F"/>
    <w:rsid w:val="00354951"/>
    <w:rsid w:val="00361D35"/>
    <w:rsid w:val="003670D7"/>
    <w:rsid w:val="003832CA"/>
    <w:rsid w:val="00394038"/>
    <w:rsid w:val="003A722A"/>
    <w:rsid w:val="003D4A6F"/>
    <w:rsid w:val="00404014"/>
    <w:rsid w:val="00410861"/>
    <w:rsid w:val="0042009D"/>
    <w:rsid w:val="00434BA6"/>
    <w:rsid w:val="0047296A"/>
    <w:rsid w:val="004B6102"/>
    <w:rsid w:val="004C7E07"/>
    <w:rsid w:val="00500AA4"/>
    <w:rsid w:val="0052008E"/>
    <w:rsid w:val="005558DA"/>
    <w:rsid w:val="00574C21"/>
    <w:rsid w:val="0057713C"/>
    <w:rsid w:val="00584701"/>
    <w:rsid w:val="005F3E14"/>
    <w:rsid w:val="00657C61"/>
    <w:rsid w:val="00667739"/>
    <w:rsid w:val="00667B37"/>
    <w:rsid w:val="00673BA2"/>
    <w:rsid w:val="0069292A"/>
    <w:rsid w:val="00695A38"/>
    <w:rsid w:val="006A249B"/>
    <w:rsid w:val="006B2958"/>
    <w:rsid w:val="006D42AF"/>
    <w:rsid w:val="006D7A9B"/>
    <w:rsid w:val="006F1CD0"/>
    <w:rsid w:val="00701738"/>
    <w:rsid w:val="007025DF"/>
    <w:rsid w:val="00735485"/>
    <w:rsid w:val="007442B2"/>
    <w:rsid w:val="00744F3F"/>
    <w:rsid w:val="00750760"/>
    <w:rsid w:val="00760268"/>
    <w:rsid w:val="0076267A"/>
    <w:rsid w:val="00796EB1"/>
    <w:rsid w:val="007A20E0"/>
    <w:rsid w:val="007A4FCE"/>
    <w:rsid w:val="007B2696"/>
    <w:rsid w:val="007C66D1"/>
    <w:rsid w:val="007D7CB7"/>
    <w:rsid w:val="007E0CCE"/>
    <w:rsid w:val="007F4169"/>
    <w:rsid w:val="008561DE"/>
    <w:rsid w:val="00871AD0"/>
    <w:rsid w:val="00894F1C"/>
    <w:rsid w:val="008A36EC"/>
    <w:rsid w:val="008D0BC9"/>
    <w:rsid w:val="008D7D7F"/>
    <w:rsid w:val="008E10DB"/>
    <w:rsid w:val="008F4EDC"/>
    <w:rsid w:val="00903D7A"/>
    <w:rsid w:val="0095707E"/>
    <w:rsid w:val="009645EC"/>
    <w:rsid w:val="00976C27"/>
    <w:rsid w:val="009A0082"/>
    <w:rsid w:val="009A6AD7"/>
    <w:rsid w:val="009B5B60"/>
    <w:rsid w:val="009C0E30"/>
    <w:rsid w:val="009E0AFD"/>
    <w:rsid w:val="009E740D"/>
    <w:rsid w:val="009F1D42"/>
    <w:rsid w:val="009F7F33"/>
    <w:rsid w:val="00A07385"/>
    <w:rsid w:val="00A37647"/>
    <w:rsid w:val="00A405EC"/>
    <w:rsid w:val="00A7505E"/>
    <w:rsid w:val="00A942A2"/>
    <w:rsid w:val="00A95235"/>
    <w:rsid w:val="00AA7446"/>
    <w:rsid w:val="00AC6A3D"/>
    <w:rsid w:val="00AD1D28"/>
    <w:rsid w:val="00AF4ACB"/>
    <w:rsid w:val="00B25DB7"/>
    <w:rsid w:val="00B26144"/>
    <w:rsid w:val="00B43E91"/>
    <w:rsid w:val="00B44437"/>
    <w:rsid w:val="00B46024"/>
    <w:rsid w:val="00B54029"/>
    <w:rsid w:val="00BB40AB"/>
    <w:rsid w:val="00BC1355"/>
    <w:rsid w:val="00BC3368"/>
    <w:rsid w:val="00BC377F"/>
    <w:rsid w:val="00C025FB"/>
    <w:rsid w:val="00C07639"/>
    <w:rsid w:val="00C37147"/>
    <w:rsid w:val="00C376D6"/>
    <w:rsid w:val="00C67C19"/>
    <w:rsid w:val="00C67D3A"/>
    <w:rsid w:val="00C9767C"/>
    <w:rsid w:val="00CC74D9"/>
    <w:rsid w:val="00CC79E0"/>
    <w:rsid w:val="00D87932"/>
    <w:rsid w:val="00D95949"/>
    <w:rsid w:val="00DB1E0B"/>
    <w:rsid w:val="00DC2E3F"/>
    <w:rsid w:val="00DE6B82"/>
    <w:rsid w:val="00E1652F"/>
    <w:rsid w:val="00E30D50"/>
    <w:rsid w:val="00E31159"/>
    <w:rsid w:val="00E40AA0"/>
    <w:rsid w:val="00E40BDC"/>
    <w:rsid w:val="00E70F43"/>
    <w:rsid w:val="00E869A1"/>
    <w:rsid w:val="00E926D2"/>
    <w:rsid w:val="00F149BD"/>
    <w:rsid w:val="00F366DA"/>
    <w:rsid w:val="00F37365"/>
    <w:rsid w:val="00F738F8"/>
    <w:rsid w:val="00FA3A25"/>
    <w:rsid w:val="00FA42CF"/>
    <w:rsid w:val="00FC611C"/>
    <w:rsid w:val="00FD586D"/>
    <w:rsid w:val="00FD74AF"/>
    <w:rsid w:val="00FE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03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DC2E3F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locked/>
    <w:rsid w:val="00871AD0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40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220</TotalTime>
  <Pages>1</Pages>
  <Words>55</Words>
  <Characters>319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56</cp:revision>
  <dcterms:created xsi:type="dcterms:W3CDTF">2019-02-07T14:00:00Z</dcterms:created>
  <dcterms:modified xsi:type="dcterms:W3CDTF">2023-01-23T14:41:00Z</dcterms:modified>
</cp:coreProperties>
</file>