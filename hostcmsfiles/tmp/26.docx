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2F" w:rsidRPr="00265222" w:rsidRDefault="00233A2F">
      <w:pPr>
        <w:ind w:left="5812"/>
        <w:rPr>
          <w:rFonts w:ascii="Arial" w:hAnsi="Arial" w:cs="Arial"/>
          <w:sz w:val="17"/>
          <w:szCs w:val="17"/>
        </w:rPr>
      </w:pPr>
      <w:r w:rsidRPr="00265222">
        <w:rPr>
          <w:rFonts w:ascii="Arial" w:hAnsi="Arial" w:cs="Arial"/>
          <w:sz w:val="17"/>
          <w:szCs w:val="17"/>
        </w:rPr>
        <w:t>Типовая межотраслевая форма № М-4</w:t>
      </w:r>
    </w:p>
    <w:p w:rsidR="00233A2F" w:rsidRPr="00265222" w:rsidRDefault="00233A2F">
      <w:pPr>
        <w:ind w:left="5812"/>
        <w:rPr>
          <w:rFonts w:ascii="Arial" w:hAnsi="Arial" w:cs="Arial"/>
          <w:sz w:val="17"/>
          <w:szCs w:val="17"/>
        </w:rPr>
      </w:pPr>
      <w:r w:rsidRPr="00265222">
        <w:rPr>
          <w:rFonts w:ascii="Arial" w:hAnsi="Arial" w:cs="Arial"/>
          <w:sz w:val="17"/>
          <w:szCs w:val="17"/>
        </w:rPr>
        <w:t>Утверждена постановлением Госкомстата России</w:t>
      </w:r>
    </w:p>
    <w:p w:rsidR="00233A2F" w:rsidRPr="00265222" w:rsidRDefault="00233A2F">
      <w:pPr>
        <w:spacing w:after="120"/>
        <w:ind w:left="5812"/>
        <w:rPr>
          <w:rFonts w:ascii="Arial" w:hAnsi="Arial" w:cs="Arial"/>
          <w:sz w:val="17"/>
          <w:szCs w:val="17"/>
        </w:rPr>
      </w:pPr>
      <w:r w:rsidRPr="00265222"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1418"/>
        <w:gridCol w:w="2410"/>
        <w:gridCol w:w="2126"/>
        <w:gridCol w:w="567"/>
        <w:gridCol w:w="901"/>
        <w:gridCol w:w="1361"/>
      </w:tblGrid>
      <w:tr w:rsidR="00233A2F" w:rsidRPr="00265222" w:rsidTr="001727AD">
        <w:trPr>
          <w:gridBefore w:val="2"/>
          <w:wBefore w:w="2552" w:type="dxa"/>
          <w:cantSplit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pStyle w:val="Heading1"/>
              <w:rPr>
                <w:sz w:val="18"/>
                <w:szCs w:val="18"/>
              </w:rPr>
            </w:pPr>
            <w:r w:rsidRPr="00265222">
              <w:rPr>
                <w:sz w:val="18"/>
                <w:szCs w:val="18"/>
              </w:rPr>
              <w:t>ПРИХОДНЫЙ ОРДЕР 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652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{this.number}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33A2F" w:rsidRPr="00265222" w:rsidTr="001727AD">
        <w:trPr>
          <w:gridBefore w:val="2"/>
          <w:wBefore w:w="2552" w:type="dxa"/>
          <w:cantSplit/>
          <w:trHeight w:hRule="exact" w:val="2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265222">
              <w:rPr>
                <w:rFonts w:ascii="Arial" w:hAnsi="Arial" w:cs="Arial"/>
                <w:sz w:val="17"/>
                <w:szCs w:val="17"/>
              </w:rPr>
              <w:t>Коды</w:t>
            </w:r>
          </w:p>
        </w:tc>
      </w:tr>
      <w:tr w:rsidR="00233A2F" w:rsidRPr="00265222">
        <w:trPr>
          <w:cantSplit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33A2F" w:rsidRPr="00265222" w:rsidRDefault="00233A2F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265222">
              <w:rPr>
                <w:rFonts w:ascii="Arial" w:hAnsi="Arial" w:cs="Arial"/>
                <w:sz w:val="17"/>
                <w:szCs w:val="17"/>
              </w:rPr>
              <w:t>Форма по ОКУД</w:t>
            </w: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265222">
              <w:rPr>
                <w:rFonts w:ascii="Arial" w:hAnsi="Arial" w:cs="Arial"/>
                <w:sz w:val="17"/>
                <w:szCs w:val="17"/>
              </w:rPr>
              <w:t>0315003</w:t>
            </w:r>
          </w:p>
        </w:tc>
      </w:tr>
      <w:tr w:rsidR="00233A2F" w:rsidRPr="00265222">
        <w:trPr>
          <w:cantSplit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  <w:r w:rsidRPr="00265222"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265222">
              <w:rPr>
                <w:rFonts w:ascii="Arial" w:hAnsi="Arial" w:cs="Arial"/>
                <w:sz w:val="17"/>
                <w:szCs w:val="17"/>
                <w:lang w:val="en-US"/>
              </w:rPr>
              <w:t>{company.name}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33A2F" w:rsidRPr="00265222" w:rsidRDefault="00233A2F">
            <w:pPr>
              <w:ind w:right="28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265222">
              <w:rPr>
                <w:rFonts w:ascii="Arial" w:hAnsi="Arial" w:cs="Arial"/>
                <w:sz w:val="17"/>
                <w:szCs w:val="17"/>
              </w:rPr>
              <w:t>по ОКПО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233A2F" w:rsidRPr="00265222" w:rsidRDefault="00233A2F">
      <w:pPr>
        <w:tabs>
          <w:tab w:val="left" w:pos="2410"/>
        </w:tabs>
        <w:ind w:left="28"/>
        <w:rPr>
          <w:rFonts w:ascii="Arial" w:hAnsi="Arial" w:cs="Arial"/>
          <w:sz w:val="17"/>
          <w:szCs w:val="17"/>
        </w:rPr>
      </w:pPr>
      <w:r w:rsidRPr="00265222">
        <w:rPr>
          <w:rFonts w:ascii="Arial" w:hAnsi="Arial" w:cs="Arial"/>
          <w:sz w:val="17"/>
          <w:szCs w:val="17"/>
        </w:rPr>
        <w:t>Структурное подразделение</w:t>
      </w:r>
      <w:r w:rsidRPr="00265222">
        <w:rPr>
          <w:rFonts w:ascii="Arial" w:hAnsi="Arial" w:cs="Arial"/>
          <w:sz w:val="17"/>
          <w:szCs w:val="17"/>
        </w:rPr>
        <w:tab/>
      </w:r>
    </w:p>
    <w:p w:rsidR="00233A2F" w:rsidRPr="00265222" w:rsidRDefault="00233A2F">
      <w:pPr>
        <w:pBdr>
          <w:top w:val="single" w:sz="4" w:space="1" w:color="auto"/>
        </w:pBdr>
        <w:ind w:left="2410" w:right="3542"/>
        <w:rPr>
          <w:rFonts w:ascii="Arial" w:hAnsi="Arial" w:cs="Arial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60"/>
        <w:gridCol w:w="621"/>
        <w:gridCol w:w="1605"/>
        <w:gridCol w:w="1675"/>
        <w:gridCol w:w="381"/>
        <w:gridCol w:w="742"/>
        <w:gridCol w:w="561"/>
        <w:gridCol w:w="742"/>
        <w:gridCol w:w="1466"/>
        <w:gridCol w:w="1044"/>
        <w:gridCol w:w="863"/>
      </w:tblGrid>
      <w:tr w:rsidR="00233A2F" w:rsidRPr="00265222" w:rsidTr="002C4F91">
        <w:trPr>
          <w:cantSplit/>
          <w:trHeight w:val="369"/>
        </w:trPr>
        <w:tc>
          <w:tcPr>
            <w:tcW w:w="353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Да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 xml:space="preserve">та </w:t>
            </w:r>
            <w:r w:rsidRPr="00265222">
              <w:rPr>
                <w:rFonts w:ascii="Arial" w:hAnsi="Arial" w:cs="Arial"/>
                <w:sz w:val="14"/>
                <w:szCs w:val="14"/>
              </w:rPr>
              <w:br/>
              <w:t>сос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вле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382" w:type="pct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Код</w:t>
            </w:r>
            <w:r w:rsidRPr="00265222">
              <w:rPr>
                <w:rFonts w:ascii="Arial" w:hAnsi="Arial" w:cs="Arial"/>
                <w:sz w:val="14"/>
                <w:szCs w:val="14"/>
              </w:rPr>
              <w:br/>
              <w:t>вида</w:t>
            </w:r>
            <w:r w:rsidRPr="00265222">
              <w:rPr>
                <w:rFonts w:ascii="Arial" w:hAnsi="Arial" w:cs="Arial"/>
                <w:sz w:val="14"/>
                <w:szCs w:val="14"/>
              </w:rPr>
              <w:br/>
              <w:t>опера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</w:p>
        </w:tc>
        <w:tc>
          <w:tcPr>
            <w:tcW w:w="382" w:type="pct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Склад</w:t>
            </w:r>
          </w:p>
        </w:tc>
        <w:tc>
          <w:tcPr>
            <w:tcW w:w="765" w:type="pct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Пос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тав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щик</w:t>
            </w:r>
          </w:p>
        </w:tc>
        <w:tc>
          <w:tcPr>
            <w:tcW w:w="441" w:type="pct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233A2F" w:rsidRPr="00265222" w:rsidRDefault="00233A2F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Стра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хо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вая ком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па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79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Корреспонди-</w:t>
            </w:r>
            <w:r w:rsidRPr="00265222">
              <w:rPr>
                <w:rFonts w:ascii="Arial" w:hAnsi="Arial" w:cs="Arial"/>
                <w:sz w:val="14"/>
                <w:szCs w:val="14"/>
              </w:rPr>
              <w:br/>
              <w:t>рующий счет</w:t>
            </w:r>
          </w:p>
        </w:tc>
        <w:tc>
          <w:tcPr>
            <w:tcW w:w="1382" w:type="pct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мер до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500" w:type="pct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3A2F" w:rsidRPr="00265222" w:rsidTr="002C4F91">
        <w:trPr>
          <w:cantSplit/>
          <w:trHeight w:val="572"/>
        </w:trPr>
        <w:tc>
          <w:tcPr>
            <w:tcW w:w="353" w:type="pct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2" w:type="pct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2" w:type="pct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0" w:type="pct"/>
            <w:tcBorders>
              <w:left w:val="nil"/>
              <w:bottom w:val="double" w:sz="4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на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265" w:type="pct"/>
            <w:tcBorders>
              <w:bottom w:val="single" w:sz="12" w:space="0" w:color="auto"/>
              <w:right w:val="double" w:sz="4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441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3" w:type="pct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счет, суб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441" w:type="pct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код ана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го уче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794" w:type="pct"/>
            <w:tcBorders>
              <w:left w:val="nil"/>
              <w:bottom w:val="single" w:sz="12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соп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ро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во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</w:p>
        </w:tc>
        <w:tc>
          <w:tcPr>
            <w:tcW w:w="588" w:type="pct"/>
            <w:tcBorders>
              <w:bottom w:val="single" w:sz="12" w:space="0" w:color="auto"/>
              <w:right w:val="double" w:sz="4" w:space="0" w:color="auto"/>
            </w:tcBorders>
          </w:tcPr>
          <w:p w:rsidR="00233A2F" w:rsidRPr="00265222" w:rsidRDefault="00233A2F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пла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теж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</w:p>
        </w:tc>
        <w:tc>
          <w:tcPr>
            <w:tcW w:w="500" w:type="pct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3A2F" w:rsidRPr="00265222" w:rsidTr="002C4F91">
        <w:trPr>
          <w:trHeight w:val="320"/>
        </w:trPr>
        <w:tc>
          <w:tcPr>
            <w:tcW w:w="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{date}</w:t>
            </w:r>
          </w:p>
        </w:tc>
        <w:tc>
          <w:tcPr>
            <w:tcW w:w="382" w:type="pct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{shop_warehouse.name}</w:t>
            </w:r>
          </w:p>
        </w:tc>
        <w:tc>
          <w:tcPr>
            <w:tcW w:w="500" w:type="pct"/>
            <w:tcBorders>
              <w:top w:val="double" w:sz="4" w:space="0" w:color="auto"/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{siteuser_company.name}</w:t>
            </w:r>
          </w:p>
        </w:tc>
        <w:tc>
          <w:tcPr>
            <w:tcW w:w="265" w:type="pct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3" w:type="pc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1" w:type="pct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pc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8" w:type="pct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33A2F" w:rsidRPr="00265222" w:rsidRDefault="00233A2F">
      <w:pPr>
        <w:spacing w:after="40"/>
        <w:rPr>
          <w:rFonts w:ascii="Arial" w:hAnsi="Arial" w:cs="Arial"/>
          <w:sz w:val="14"/>
          <w:szCs w:val="14"/>
        </w:rPr>
      </w:pPr>
    </w:p>
    <w:tbl>
      <w:tblPr>
        <w:tblW w:w="1028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43"/>
        <w:gridCol w:w="1701"/>
        <w:gridCol w:w="425"/>
        <w:gridCol w:w="567"/>
        <w:gridCol w:w="567"/>
        <w:gridCol w:w="567"/>
        <w:gridCol w:w="851"/>
        <w:gridCol w:w="850"/>
        <w:gridCol w:w="851"/>
        <w:gridCol w:w="992"/>
        <w:gridCol w:w="425"/>
        <w:gridCol w:w="643"/>
      </w:tblGrid>
      <w:tr w:rsidR="00233A2F" w:rsidRPr="00265222" w:rsidTr="00265222">
        <w:trPr>
          <w:cantSplit/>
          <w:trHeight w:hRule="exact" w:val="280"/>
        </w:trPr>
        <w:tc>
          <w:tcPr>
            <w:tcW w:w="354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65222">
              <w:rPr>
                <w:rFonts w:ascii="Arial" w:hAnsi="Arial" w:cs="Arial"/>
                <w:sz w:val="12"/>
                <w:szCs w:val="12"/>
              </w:rPr>
              <w:t>Ма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те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риаль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ные цен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нос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ти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65222">
              <w:rPr>
                <w:rFonts w:ascii="Arial" w:hAnsi="Arial" w:cs="Arial"/>
                <w:sz w:val="12"/>
                <w:szCs w:val="12"/>
              </w:rPr>
              <w:t>Еди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ни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ца</w:t>
            </w:r>
          </w:p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65222">
              <w:rPr>
                <w:rFonts w:ascii="Arial" w:hAnsi="Arial" w:cs="Arial"/>
                <w:sz w:val="12"/>
                <w:szCs w:val="12"/>
              </w:rPr>
              <w:t>из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ме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ре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ния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65222">
              <w:rPr>
                <w:rFonts w:ascii="Arial" w:hAnsi="Arial" w:cs="Arial"/>
                <w:sz w:val="12"/>
                <w:szCs w:val="12"/>
              </w:rPr>
              <w:t>Ко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ли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чес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тво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Це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на, руб. коп.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Сум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ма без уче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та НДС,</w:t>
            </w:r>
          </w:p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руб. 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Сум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ма НДС,</w:t>
            </w:r>
          </w:p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руб. коп.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Все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го с</w:t>
            </w:r>
            <w:r w:rsidRPr="00265222">
              <w:rPr>
                <w:rFonts w:ascii="Arial" w:hAnsi="Arial" w:cs="Arial"/>
                <w:sz w:val="14"/>
                <w:szCs w:val="14"/>
              </w:rPr>
              <w:br/>
              <w:t>уче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том НДС,</w:t>
            </w:r>
          </w:p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руб. коп.</w:t>
            </w:r>
          </w:p>
        </w:tc>
        <w:tc>
          <w:tcPr>
            <w:tcW w:w="425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textDirection w:val="btLr"/>
          </w:tcPr>
          <w:p w:rsidR="00233A2F" w:rsidRPr="00265222" w:rsidRDefault="00233A2F" w:rsidP="00265222">
            <w:pPr>
              <w:spacing w:before="20"/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65222">
              <w:rPr>
                <w:rFonts w:ascii="Arial" w:hAnsi="Arial" w:cs="Arial"/>
                <w:sz w:val="12"/>
                <w:szCs w:val="12"/>
              </w:rPr>
              <w:t>Но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мер пас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порта</w:t>
            </w:r>
          </w:p>
        </w:tc>
        <w:tc>
          <w:tcPr>
            <w:tcW w:w="64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spacing w:before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65222">
              <w:rPr>
                <w:rFonts w:ascii="Arial" w:hAnsi="Arial" w:cs="Arial"/>
                <w:sz w:val="12"/>
                <w:szCs w:val="12"/>
              </w:rPr>
              <w:t>По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ряд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ко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вый но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мер по склад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ской кар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то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те</w:t>
            </w:r>
            <w:r w:rsidRPr="00265222">
              <w:rPr>
                <w:rFonts w:ascii="Arial" w:hAnsi="Arial" w:cs="Arial"/>
                <w:sz w:val="12"/>
                <w:szCs w:val="12"/>
              </w:rPr>
              <w:softHyphen/>
              <w:t>ке</w:t>
            </w:r>
          </w:p>
        </w:tc>
      </w:tr>
      <w:tr w:rsidR="00233A2F" w:rsidRPr="00265222" w:rsidTr="00265222">
        <w:trPr>
          <w:cantSplit/>
          <w:trHeight w:val="700"/>
        </w:trPr>
        <w:tc>
          <w:tcPr>
            <w:tcW w:w="1843" w:type="dxa"/>
            <w:tcBorders>
              <w:lef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на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 xml:space="preserve">ние, </w:t>
            </w:r>
            <w:r w:rsidRPr="00265222">
              <w:rPr>
                <w:rFonts w:ascii="Arial" w:hAnsi="Arial" w:cs="Arial"/>
                <w:sz w:val="14"/>
                <w:szCs w:val="14"/>
              </w:rPr>
              <w:br/>
              <w:t>сорт, раз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мер, мар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менкла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ный</w:t>
            </w:r>
          </w:p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425" w:type="dxa"/>
            <w:tcBorders>
              <w:left w:val="nil"/>
            </w:tcBorders>
          </w:tcPr>
          <w:p w:rsidR="00233A2F" w:rsidRPr="00265222" w:rsidRDefault="00233A2F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233A2F" w:rsidRPr="00265222" w:rsidRDefault="00233A2F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на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567" w:type="dxa"/>
            <w:tcBorders>
              <w:left w:val="nil"/>
            </w:tcBorders>
          </w:tcPr>
          <w:p w:rsidR="00233A2F" w:rsidRPr="00265222" w:rsidRDefault="00233A2F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по до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ту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233A2F" w:rsidRPr="00265222" w:rsidRDefault="00233A2F">
            <w:pPr>
              <w:spacing w:before="1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при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ня</w:t>
            </w:r>
            <w:r w:rsidRPr="00265222"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</w:p>
        </w:tc>
        <w:tc>
          <w:tcPr>
            <w:tcW w:w="851" w:type="dxa"/>
            <w:vMerge/>
            <w:tcBorders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vMerge/>
            <w:tcBorders>
              <w:left w:val="nil"/>
              <w:right w:val="double" w:sz="4" w:space="0" w:color="auto"/>
            </w:tcBorders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3A2F" w:rsidRPr="00265222" w:rsidTr="00265222">
        <w:trPr>
          <w:trHeight w:hRule="exact" w:val="240"/>
        </w:trPr>
        <w:tc>
          <w:tcPr>
            <w:tcW w:w="184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2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43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233A2F" w:rsidRPr="00265222" w:rsidTr="00265222">
        <w:trPr>
          <w:trHeight w:val="300"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{Items.name}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{Items.marking}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{Items.okei}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 w:rsidP="00740E8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{Items.measure}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{Items.quantity}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{Items.quantity}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{Items.price}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{Items.amount}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{Items.tax}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{Items.amount_tax_included}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3A2F" w:rsidRPr="00265222" w:rsidTr="00265222">
        <w:trPr>
          <w:trHeight w:hRule="exact" w:val="20"/>
        </w:trPr>
        <w:tc>
          <w:tcPr>
            <w:tcW w:w="1843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233A2F" w:rsidRPr="00265222" w:rsidRDefault="00233A2F" w:rsidP="00D46C9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 w:rsidP="00D46C9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3A2F" w:rsidRPr="00265222" w:rsidTr="00265222">
        <w:trPr>
          <w:trHeight w:val="300"/>
        </w:trPr>
        <w:tc>
          <w:tcPr>
            <w:tcW w:w="184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265222">
              <w:rPr>
                <w:rFonts w:ascii="Arial" w:hAnsi="Arial" w:cs="Arial"/>
                <w:sz w:val="17"/>
                <w:szCs w:val="17"/>
              </w:rPr>
              <w:t>Итого</w:t>
            </w:r>
          </w:p>
        </w:tc>
        <w:tc>
          <w:tcPr>
            <w:tcW w:w="567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 w:rsidP="00D46C9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{quantity}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 w:rsidP="00D46C9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Х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 w:rsidP="00D46C9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{amount}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 w:rsidP="00D46C9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65222">
              <w:rPr>
                <w:rFonts w:ascii="Arial" w:hAnsi="Arial" w:cs="Arial"/>
                <w:sz w:val="14"/>
                <w:szCs w:val="14"/>
                <w:lang w:val="en-US"/>
              </w:rPr>
              <w:t>{tax}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A2F" w:rsidRPr="00265222" w:rsidRDefault="00233A2F" w:rsidP="00D46C9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65222">
              <w:rPr>
                <w:rFonts w:ascii="Arial" w:hAnsi="Arial" w:cs="Arial"/>
                <w:sz w:val="14"/>
                <w:szCs w:val="14"/>
              </w:rPr>
              <w:t>{amount_tax_included}</w:t>
            </w: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33A2F" w:rsidRPr="00265222" w:rsidRDefault="00233A2F" w:rsidP="00037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33A2F" w:rsidRPr="00265222" w:rsidRDefault="00233A2F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16"/>
        <w:gridCol w:w="851"/>
        <w:gridCol w:w="170"/>
        <w:gridCol w:w="851"/>
        <w:gridCol w:w="227"/>
        <w:gridCol w:w="1644"/>
        <w:gridCol w:w="1962"/>
        <w:gridCol w:w="822"/>
        <w:gridCol w:w="170"/>
        <w:gridCol w:w="624"/>
        <w:gridCol w:w="227"/>
        <w:gridCol w:w="1842"/>
      </w:tblGrid>
      <w:tr w:rsidR="00233A2F" w:rsidRPr="00265222" w:rsidTr="00265222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65222">
              <w:rPr>
                <w:rFonts w:ascii="Arial" w:hAnsi="Arial" w:cs="Arial"/>
                <w:b/>
                <w:bCs/>
                <w:sz w:val="17"/>
                <w:szCs w:val="17"/>
              </w:rPr>
              <w:t>Принял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pStyle w:val="Heading2"/>
              <w:ind w:right="114"/>
            </w:pPr>
            <w:r w:rsidRPr="00265222">
              <w:t>Сдал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33A2F" w:rsidRPr="00265222" w:rsidTr="00265222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265222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265222">
              <w:rPr>
                <w:rFonts w:ascii="Arial" w:hAnsi="Arial" w:cs="Arial"/>
                <w:sz w:val="12"/>
                <w:szCs w:val="12"/>
              </w:rPr>
              <w:t>подпись</w:t>
            </w: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265222"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265222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265222">
              <w:rPr>
                <w:rFonts w:ascii="Arial" w:hAnsi="Arial" w:cs="Arial"/>
                <w:sz w:val="12"/>
                <w:szCs w:val="12"/>
              </w:rPr>
              <w:t>подпись</w:t>
            </w: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233A2F" w:rsidRPr="00265222" w:rsidRDefault="00233A2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265222"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 w:rsidRPr="00265222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</w:tr>
    </w:tbl>
    <w:p w:rsidR="00233A2F" w:rsidRPr="00265222" w:rsidRDefault="00233A2F">
      <w:pPr>
        <w:rPr>
          <w:rFonts w:ascii="Arial" w:hAnsi="Arial" w:cs="Arial"/>
          <w:sz w:val="17"/>
          <w:szCs w:val="17"/>
        </w:rPr>
      </w:pPr>
    </w:p>
    <w:sectPr w:rsidR="00233A2F" w:rsidRPr="00265222" w:rsidSect="00265222">
      <w:pgSz w:w="11906" w:h="16838"/>
      <w:pgMar w:top="567" w:right="851" w:bottom="567" w:left="851" w:header="397" w:footer="397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A2F" w:rsidRDefault="00233A2F">
      <w:r>
        <w:separator/>
      </w:r>
    </w:p>
  </w:endnote>
  <w:endnote w:type="continuationSeparator" w:id="0">
    <w:p w:rsidR="00233A2F" w:rsidRDefault="00233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A2F" w:rsidRDefault="00233A2F">
      <w:r>
        <w:separator/>
      </w:r>
    </w:p>
  </w:footnote>
  <w:footnote w:type="continuationSeparator" w:id="0">
    <w:p w:rsidR="00233A2F" w:rsidRDefault="00233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32A"/>
    <w:rsid w:val="00037C49"/>
    <w:rsid w:val="00130280"/>
    <w:rsid w:val="001727AD"/>
    <w:rsid w:val="00180D9B"/>
    <w:rsid w:val="001906F8"/>
    <w:rsid w:val="001965B5"/>
    <w:rsid w:val="001A760D"/>
    <w:rsid w:val="00233A2F"/>
    <w:rsid w:val="0026259B"/>
    <w:rsid w:val="00265222"/>
    <w:rsid w:val="002C4F91"/>
    <w:rsid w:val="002E164E"/>
    <w:rsid w:val="00345829"/>
    <w:rsid w:val="00392CEB"/>
    <w:rsid w:val="00396200"/>
    <w:rsid w:val="00431CFB"/>
    <w:rsid w:val="00550AE6"/>
    <w:rsid w:val="00571FEB"/>
    <w:rsid w:val="00597F65"/>
    <w:rsid w:val="005C032A"/>
    <w:rsid w:val="006E7BF9"/>
    <w:rsid w:val="00740E8D"/>
    <w:rsid w:val="0099428B"/>
    <w:rsid w:val="00A01509"/>
    <w:rsid w:val="00A204D5"/>
    <w:rsid w:val="00A20974"/>
    <w:rsid w:val="00A61ADA"/>
    <w:rsid w:val="00B67B52"/>
    <w:rsid w:val="00BD49A9"/>
    <w:rsid w:val="00C15E15"/>
    <w:rsid w:val="00C2415A"/>
    <w:rsid w:val="00D46C95"/>
    <w:rsid w:val="00DD36F0"/>
    <w:rsid w:val="00F03B45"/>
    <w:rsid w:val="00FC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9B"/>
    <w:pPr>
      <w:autoSpaceDE w:val="0"/>
      <w:autoSpaceDN w:val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0D9B"/>
    <w:pPr>
      <w:keepNext/>
      <w:outlineLvl w:val="0"/>
    </w:pPr>
    <w:rPr>
      <w:rFonts w:ascii="Arial" w:hAnsi="Arial" w:cs="Arial"/>
      <w:b/>
      <w:bCs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80D9B"/>
    <w:pPr>
      <w:keepNext/>
      <w:ind w:right="284"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097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0974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80D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097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80D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0974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190</Words>
  <Characters>1084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11</cp:revision>
  <cp:lastPrinted>2001-10-05T07:46:00Z</cp:lastPrinted>
  <dcterms:created xsi:type="dcterms:W3CDTF">2023-01-24T09:38:00Z</dcterms:created>
  <dcterms:modified xsi:type="dcterms:W3CDTF">2023-03-20T14:06:00Z</dcterms:modified>
</cp:coreProperties>
</file>